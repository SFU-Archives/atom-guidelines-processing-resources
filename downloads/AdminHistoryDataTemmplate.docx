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18"/>
        <w:gridCol w:w="7942"/>
      </w:tblGrid>
      <w:tr w:rsidR="00A27F70" w:rsidRPr="00EE5460" w14:paraId="6463D896" w14:textId="77777777" w:rsidTr="00A27F70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29785" w14:textId="0BC99E80" w:rsidR="00A27F70" w:rsidRDefault="00124793" w:rsidP="009E029D">
            <w:pPr>
              <w:pStyle w:val="ReportTitle"/>
            </w:pPr>
            <w:bookmarkStart w:id="0" w:name="Template"/>
            <w:bookmarkStart w:id="1" w:name="OLE_LINK3"/>
            <w:bookmarkStart w:id="2" w:name="OLE_LINK4"/>
            <w:r>
              <w:t>DepartmentName</w:t>
            </w:r>
          </w:p>
          <w:bookmarkEnd w:id="0"/>
          <w:p w14:paraId="562BAB9F" w14:textId="77777777" w:rsidR="00A27F70" w:rsidRPr="00EE5460" w:rsidRDefault="00A27F70" w:rsidP="009E029D">
            <w:pPr>
              <w:pStyle w:val="ReportTitle"/>
            </w:pPr>
            <w:r>
              <w:t>Administrative History Data</w:t>
            </w:r>
          </w:p>
        </w:tc>
      </w:tr>
      <w:tr w:rsidR="00A27F70" w:rsidRPr="0072450D" w14:paraId="2E98AB0D" w14:textId="77777777" w:rsidTr="00DF31ED">
        <w:tc>
          <w:tcPr>
            <w:tcW w:w="1418" w:type="dxa"/>
            <w:tcBorders>
              <w:top w:val="nil"/>
              <w:left w:val="nil"/>
              <w:bottom w:val="double" w:sz="4" w:space="0" w:color="A6A6A6" w:themeColor="background1" w:themeShade="A6"/>
              <w:right w:val="nil"/>
            </w:tcBorders>
          </w:tcPr>
          <w:p w14:paraId="6578ECEC" w14:textId="0DC393B0" w:rsidR="00A27F70" w:rsidRPr="00DF31ED" w:rsidRDefault="00A27F70" w:rsidP="0067184C">
            <w:pPr>
              <w:spacing w:before="120" w:after="120"/>
              <w:rPr>
                <w:b/>
                <w:bCs/>
              </w:rPr>
            </w:pPr>
            <w:r w:rsidRPr="00DF31ED">
              <w:rPr>
                <w:b/>
                <w:bCs/>
              </w:rPr>
              <w:t>Last revised</w:t>
            </w:r>
            <w:r w:rsidR="00DF31ED">
              <w:rPr>
                <w:b/>
                <w:bCs/>
              </w:rPr>
              <w:t>:</w:t>
            </w:r>
          </w:p>
        </w:tc>
        <w:tc>
          <w:tcPr>
            <w:tcW w:w="7942" w:type="dxa"/>
            <w:tcBorders>
              <w:top w:val="nil"/>
              <w:left w:val="nil"/>
              <w:bottom w:val="double" w:sz="4" w:space="0" w:color="A6A6A6" w:themeColor="background1" w:themeShade="A6"/>
              <w:right w:val="nil"/>
            </w:tcBorders>
          </w:tcPr>
          <w:p w14:paraId="6B26124B" w14:textId="7BE4D030" w:rsidR="00A27F70" w:rsidRPr="0072450D" w:rsidRDefault="00DF31ED" w:rsidP="0067184C">
            <w:pPr>
              <w:spacing w:before="120" w:after="120"/>
            </w:pPr>
            <w:r>
              <w:t>Date (Staff</w:t>
            </w:r>
            <w:r w:rsidR="00A27F70">
              <w:t>)</w:t>
            </w:r>
          </w:p>
        </w:tc>
      </w:tr>
    </w:tbl>
    <w:p w14:paraId="013BC406" w14:textId="3CDDAF9C" w:rsidR="00A27F70" w:rsidRDefault="00A27F70" w:rsidP="00A27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7936"/>
      </w:tblGrid>
      <w:tr w:rsidR="00DF31ED" w:rsidRPr="00E31990" w14:paraId="077F737A" w14:textId="77777777" w:rsidTr="00DF31ED">
        <w:tc>
          <w:tcPr>
            <w:tcW w:w="1424" w:type="dxa"/>
            <w:shd w:val="clear" w:color="auto" w:fill="auto"/>
          </w:tcPr>
          <w:p w14:paraId="5B2D0306" w14:textId="77777777" w:rsidR="00DF31ED" w:rsidRPr="00B8324C" w:rsidRDefault="00DF31ED" w:rsidP="00860710">
            <w:pPr>
              <w:pStyle w:val="TableContents"/>
              <w:spacing w:before="0" w:after="0"/>
              <w:rPr>
                <w:b/>
                <w:bCs/>
              </w:rPr>
            </w:pPr>
            <w:r w:rsidRPr="00B8324C">
              <w:rPr>
                <w:b/>
                <w:bCs/>
              </w:rPr>
              <w:t>Dates</w:t>
            </w:r>
            <w:r>
              <w:rPr>
                <w:b/>
                <w:bCs/>
              </w:rPr>
              <w:t>:</w:t>
            </w:r>
          </w:p>
        </w:tc>
        <w:tc>
          <w:tcPr>
            <w:tcW w:w="7936" w:type="dxa"/>
            <w:shd w:val="clear" w:color="auto" w:fill="auto"/>
          </w:tcPr>
          <w:p w14:paraId="68D9D2F8" w14:textId="40DBD116" w:rsidR="00DF31ED" w:rsidRPr="00E31990" w:rsidRDefault="00DF31ED" w:rsidP="00860710">
            <w:pPr>
              <w:pStyle w:val="TableContents"/>
              <w:spacing w:before="0" w:after="0"/>
            </w:pPr>
            <w:r>
              <w:t>xx–xx</w:t>
            </w:r>
          </w:p>
        </w:tc>
      </w:tr>
      <w:tr w:rsidR="00DF31ED" w:rsidRPr="00E31990" w14:paraId="54E26EDA" w14:textId="77777777" w:rsidTr="00DF31ED">
        <w:tc>
          <w:tcPr>
            <w:tcW w:w="1424" w:type="dxa"/>
            <w:shd w:val="clear" w:color="auto" w:fill="auto"/>
          </w:tcPr>
          <w:p w14:paraId="3F7DBAB4" w14:textId="77777777" w:rsidR="00DF31ED" w:rsidRPr="00B8324C" w:rsidRDefault="00DF31ED" w:rsidP="00860710">
            <w:pPr>
              <w:pStyle w:val="TableContents"/>
              <w:spacing w:before="0" w:after="0"/>
              <w:rPr>
                <w:b/>
                <w:bCs/>
              </w:rPr>
            </w:pPr>
            <w:r w:rsidRPr="00B8324C">
              <w:rPr>
                <w:b/>
                <w:bCs/>
              </w:rPr>
              <w:t>Predecessor</w:t>
            </w:r>
            <w:r>
              <w:rPr>
                <w:b/>
                <w:bCs/>
              </w:rPr>
              <w:t>:</w:t>
            </w:r>
          </w:p>
        </w:tc>
        <w:tc>
          <w:tcPr>
            <w:tcW w:w="7936" w:type="dxa"/>
            <w:shd w:val="clear" w:color="auto" w:fill="auto"/>
          </w:tcPr>
          <w:p w14:paraId="55706BBF" w14:textId="590D9BC4" w:rsidR="00DF31ED" w:rsidRPr="00E31990" w:rsidRDefault="00DF31ED" w:rsidP="00860710">
            <w:pPr>
              <w:pStyle w:val="TableContents"/>
              <w:spacing w:before="0" w:after="0"/>
            </w:pPr>
            <w:r>
              <w:t>Name</w:t>
            </w:r>
          </w:p>
        </w:tc>
      </w:tr>
      <w:tr w:rsidR="00DF49FB" w:rsidRPr="00E31990" w14:paraId="1C044893" w14:textId="77777777" w:rsidTr="00DF31ED">
        <w:tc>
          <w:tcPr>
            <w:tcW w:w="1424" w:type="dxa"/>
            <w:shd w:val="clear" w:color="auto" w:fill="auto"/>
          </w:tcPr>
          <w:p w14:paraId="25635734" w14:textId="2254FB0F" w:rsidR="00DF49FB" w:rsidRPr="00B8324C" w:rsidRDefault="00DF49FB" w:rsidP="00860710">
            <w:pPr>
              <w:pStyle w:val="TableContents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Successor:</w:t>
            </w:r>
          </w:p>
        </w:tc>
        <w:tc>
          <w:tcPr>
            <w:tcW w:w="7936" w:type="dxa"/>
            <w:shd w:val="clear" w:color="auto" w:fill="auto"/>
          </w:tcPr>
          <w:p w14:paraId="6F1537A3" w14:textId="241FE673" w:rsidR="00DF49FB" w:rsidRDefault="00DF49FB" w:rsidP="00860710">
            <w:pPr>
              <w:pStyle w:val="TableContents"/>
              <w:spacing w:before="0" w:after="0"/>
            </w:pPr>
            <w:r>
              <w:t>Name</w:t>
            </w:r>
          </w:p>
        </w:tc>
      </w:tr>
      <w:tr w:rsidR="00613F9D" w:rsidRPr="00E31990" w14:paraId="6F28F851" w14:textId="77777777" w:rsidTr="00DF31ED">
        <w:tc>
          <w:tcPr>
            <w:tcW w:w="1424" w:type="dxa"/>
            <w:shd w:val="clear" w:color="auto" w:fill="auto"/>
          </w:tcPr>
          <w:p w14:paraId="23EB00DB" w14:textId="315C9F83" w:rsidR="00613F9D" w:rsidRDefault="00613F9D" w:rsidP="00860710">
            <w:pPr>
              <w:pStyle w:val="TableContents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Fonds:</w:t>
            </w:r>
          </w:p>
        </w:tc>
        <w:tc>
          <w:tcPr>
            <w:tcW w:w="7936" w:type="dxa"/>
            <w:shd w:val="clear" w:color="auto" w:fill="auto"/>
          </w:tcPr>
          <w:p w14:paraId="098C8723" w14:textId="7F8B2185" w:rsidR="00613F9D" w:rsidRDefault="00613F9D" w:rsidP="00860710">
            <w:pPr>
              <w:pStyle w:val="TableContents"/>
              <w:spacing w:before="0" w:after="0"/>
            </w:pPr>
            <w:r>
              <w:t>F-xx, Title</w:t>
            </w:r>
          </w:p>
        </w:tc>
      </w:tr>
    </w:tbl>
    <w:p w14:paraId="5117D320" w14:textId="1791F064" w:rsidR="00DF31ED" w:rsidRDefault="00DF31ED"/>
    <w:p w14:paraId="54BFF695" w14:textId="66F964D3" w:rsidR="00613F9D" w:rsidRDefault="00124793">
      <w:r>
        <w:t>[</w:t>
      </w:r>
      <w:r w:rsidR="00613F9D">
        <w:t>Show breaks by alternating fill colours: green (</w:t>
      </w:r>
      <w:r w:rsidR="00613F9D" w:rsidRPr="00613F9D">
        <w:t>73FB79</w:t>
      </w:r>
      <w:r w:rsidR="00613F9D">
        <w:t>) and grey (</w:t>
      </w:r>
      <w:r w:rsidR="00613F9D" w:rsidRPr="00613F9D">
        <w:t>D9D9D9</w:t>
      </w:r>
      <w:r w:rsidR="00613F9D">
        <w:t>); use white outside borders</w:t>
      </w:r>
      <w:r>
        <w:t>. Use superscript numbers for Notes]</w:t>
      </w:r>
    </w:p>
    <w:p w14:paraId="7D061A60" w14:textId="77777777" w:rsidR="00613F9D" w:rsidRDefault="00613F9D"/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3000"/>
        <w:gridCol w:w="2816"/>
      </w:tblGrid>
      <w:tr w:rsidR="00A27F70" w:rsidRPr="009E5EA7" w14:paraId="6944B6C3" w14:textId="77777777" w:rsidTr="00613F9D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297489C" w14:textId="77777777" w:rsidR="00A27F70" w:rsidRPr="009E5EA7" w:rsidRDefault="00A27F70" w:rsidP="0067184C">
            <w:pPr>
              <w:spacing w:before="120" w:after="120"/>
              <w:rPr>
                <w:b/>
                <w:bCs/>
                <w:u w:val="single"/>
              </w:rPr>
            </w:pPr>
            <w:r w:rsidRPr="009E5EA7">
              <w:rPr>
                <w:b/>
                <w:bCs/>
                <w:u w:val="single"/>
              </w:rPr>
              <w:t>Year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00C93C00" w14:textId="77777777" w:rsidR="00A27F70" w:rsidRPr="009E5EA7" w:rsidRDefault="00A27F70" w:rsidP="0067184C">
            <w:pPr>
              <w:spacing w:before="120" w:after="120"/>
              <w:rPr>
                <w:b/>
                <w:bCs/>
                <w:u w:val="single"/>
              </w:rPr>
            </w:pPr>
            <w:r w:rsidRPr="009E5EA7">
              <w:rPr>
                <w:b/>
                <w:bCs/>
                <w:u w:val="single"/>
              </w:rPr>
              <w:t>Department name</w:t>
            </w:r>
          </w:p>
        </w:tc>
        <w:tc>
          <w:tcPr>
            <w:tcW w:w="30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430F8FBD" w14:textId="77777777" w:rsidR="00A27F70" w:rsidRPr="009E5EA7" w:rsidRDefault="00A27F70" w:rsidP="0067184C">
            <w:pPr>
              <w:spacing w:before="120" w:after="120"/>
              <w:rPr>
                <w:b/>
                <w:bCs/>
                <w:u w:val="single"/>
              </w:rPr>
            </w:pPr>
            <w:r w:rsidRPr="009E5EA7">
              <w:rPr>
                <w:b/>
                <w:bCs/>
                <w:u w:val="single"/>
              </w:rPr>
              <w:t>Reports to</w:t>
            </w:r>
          </w:p>
        </w:tc>
        <w:tc>
          <w:tcPr>
            <w:tcW w:w="28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70A17ED" w14:textId="77777777" w:rsidR="00A27F70" w:rsidRPr="009E5EA7" w:rsidRDefault="00A27F70" w:rsidP="0067184C">
            <w:pPr>
              <w:spacing w:before="120" w:after="120"/>
              <w:rPr>
                <w:b/>
                <w:bCs/>
                <w:u w:val="single"/>
              </w:rPr>
            </w:pPr>
            <w:r w:rsidRPr="009E5EA7">
              <w:rPr>
                <w:b/>
                <w:bCs/>
                <w:u w:val="single"/>
              </w:rPr>
              <w:t>Chief officer</w:t>
            </w:r>
          </w:p>
        </w:tc>
      </w:tr>
      <w:tr w:rsidR="00A27F70" w:rsidRPr="00E31990" w14:paraId="3955D6E8" w14:textId="77777777" w:rsidTr="00613F9D">
        <w:tc>
          <w:tcPr>
            <w:tcW w:w="70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0C24449D" w14:textId="77777777" w:rsidR="00A27F70" w:rsidRPr="00E31990" w:rsidRDefault="00A27F70" w:rsidP="0067184C">
            <w:pPr>
              <w:pStyle w:val="TableContents"/>
              <w:spacing w:before="0" w:after="0"/>
            </w:pPr>
            <w:r>
              <w:t>1965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6668F27B" w14:textId="0089C2CC" w:rsidR="00A27F70" w:rsidRPr="00E31990" w:rsidRDefault="00A81B56" w:rsidP="0067184C">
            <w:pPr>
              <w:pStyle w:val="TableContents"/>
              <w:spacing w:before="0" w:after="0"/>
            </w:pPr>
            <w:proofErr w:type="spellStart"/>
            <w:r>
              <w:t>Department</w:t>
            </w:r>
            <w:r w:rsidR="00613F9D">
              <w:t>Name</w:t>
            </w:r>
            <w:proofErr w:type="spellEnd"/>
          </w:p>
        </w:tc>
        <w:tc>
          <w:tcPr>
            <w:tcW w:w="30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/>
          </w:tcPr>
          <w:p w14:paraId="632B4268" w14:textId="3ADA2130" w:rsidR="00A27F70" w:rsidRPr="00E31990" w:rsidRDefault="00A81B56" w:rsidP="0067184C">
            <w:pPr>
              <w:pStyle w:val="TableContents"/>
              <w:spacing w:before="0" w:after="0"/>
            </w:pPr>
            <w:proofErr w:type="spellStart"/>
            <w:r>
              <w:t>DepartmentName</w:t>
            </w:r>
            <w:proofErr w:type="spellEnd"/>
            <w:r w:rsidR="00613F9D">
              <w:t xml:space="preserve"> [</w:t>
            </w:r>
            <w:proofErr w:type="spellStart"/>
            <w:r>
              <w:t>PersonName</w:t>
            </w:r>
            <w:proofErr w:type="spellEnd"/>
            <w:r w:rsidR="00613F9D">
              <w:t>]</w:t>
            </w:r>
          </w:p>
        </w:tc>
        <w:tc>
          <w:tcPr>
            <w:tcW w:w="281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0D9F74F0" w14:textId="73029572" w:rsidR="00A27F70" w:rsidRPr="00E31990" w:rsidRDefault="00A81B56" w:rsidP="0067184C">
            <w:pPr>
              <w:pStyle w:val="TableContents"/>
              <w:spacing w:before="0" w:after="0"/>
            </w:pPr>
            <w:proofErr w:type="spellStart"/>
            <w:r>
              <w:t>PersonName</w:t>
            </w:r>
            <w:proofErr w:type="spellEnd"/>
            <w:r>
              <w:t xml:space="preserve">, </w:t>
            </w:r>
            <w:proofErr w:type="spellStart"/>
            <w:r w:rsidR="00613F9D">
              <w:t>Position</w:t>
            </w:r>
            <w:r>
              <w:t>Title</w:t>
            </w:r>
            <w:proofErr w:type="spellEnd"/>
          </w:p>
        </w:tc>
      </w:tr>
      <w:tr w:rsidR="00A27F70" w:rsidRPr="00E31990" w14:paraId="330DE019" w14:textId="77777777" w:rsidTr="00613F9D">
        <w:tc>
          <w:tcPr>
            <w:tcW w:w="70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2D225335" w14:textId="77777777" w:rsidR="00A27F70" w:rsidRPr="00E31990" w:rsidRDefault="00A27F70" w:rsidP="0067184C">
            <w:pPr>
              <w:pStyle w:val="TableContents"/>
              <w:spacing w:before="0" w:after="0"/>
            </w:pPr>
            <w:r>
              <w:t>1966</w:t>
            </w:r>
          </w:p>
        </w:tc>
        <w:tc>
          <w:tcPr>
            <w:tcW w:w="2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18DED253" w14:textId="524E251F" w:rsidR="00A27F70" w:rsidRPr="00E31990" w:rsidRDefault="00A27F70" w:rsidP="0067184C">
            <w:pPr>
              <w:pStyle w:val="TableContents"/>
              <w:spacing w:before="0" w:after="0"/>
            </w:pPr>
          </w:p>
        </w:tc>
        <w:tc>
          <w:tcPr>
            <w:tcW w:w="3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/>
          </w:tcPr>
          <w:p w14:paraId="37378B3A" w14:textId="77777777" w:rsidR="00A27F70" w:rsidRPr="00E31990" w:rsidRDefault="00A27F70" w:rsidP="0067184C">
            <w:pPr>
              <w:pStyle w:val="TableContents"/>
              <w:spacing w:before="0" w:after="0"/>
            </w:pPr>
          </w:p>
        </w:tc>
        <w:tc>
          <w:tcPr>
            <w:tcW w:w="28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68E4F813" w14:textId="1AF3017D" w:rsidR="00A27F70" w:rsidRPr="00E31990" w:rsidRDefault="00A27F70" w:rsidP="0067184C">
            <w:pPr>
              <w:pStyle w:val="TableContents"/>
              <w:spacing w:before="0" w:after="0"/>
            </w:pPr>
          </w:p>
        </w:tc>
      </w:tr>
      <w:tr w:rsidR="00A27F70" w:rsidRPr="00E31990" w14:paraId="069752BB" w14:textId="77777777" w:rsidTr="00613F9D">
        <w:tc>
          <w:tcPr>
            <w:tcW w:w="70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0F394122" w14:textId="671119A7" w:rsidR="00A27F70" w:rsidRDefault="00A27F70" w:rsidP="00A27F70">
            <w:pPr>
              <w:pStyle w:val="TableContents"/>
              <w:spacing w:before="0" w:after="0"/>
            </w:pPr>
            <w:r>
              <w:t>1967</w:t>
            </w:r>
          </w:p>
        </w:tc>
        <w:tc>
          <w:tcPr>
            <w:tcW w:w="2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228478B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/>
          </w:tcPr>
          <w:p w14:paraId="4F17C34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5DAB102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8F8A704" w14:textId="77777777" w:rsidTr="00613F9D">
        <w:tc>
          <w:tcPr>
            <w:tcW w:w="70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02F2B2D4" w14:textId="1611FBE1" w:rsidR="00A27F70" w:rsidRDefault="00A27F70" w:rsidP="00A27F70">
            <w:pPr>
              <w:pStyle w:val="TableContents"/>
              <w:spacing w:before="0" w:after="0"/>
            </w:pPr>
            <w:r>
              <w:t>1968</w:t>
            </w: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33C3192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/>
          </w:tcPr>
          <w:p w14:paraId="5EA7BD9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3FB79"/>
          </w:tcPr>
          <w:p w14:paraId="64220A7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1D56E81" w14:textId="77777777" w:rsidTr="00613F9D">
        <w:tc>
          <w:tcPr>
            <w:tcW w:w="709" w:type="dxa"/>
            <w:shd w:val="clear" w:color="auto" w:fill="auto"/>
          </w:tcPr>
          <w:p w14:paraId="15320082" w14:textId="4AF8A2E8" w:rsidR="00A27F70" w:rsidRDefault="00A27F70" w:rsidP="00A27F70">
            <w:pPr>
              <w:pStyle w:val="TableContents"/>
              <w:spacing w:before="0" w:after="0"/>
            </w:pPr>
            <w:r>
              <w:t>1969</w:t>
            </w:r>
          </w:p>
        </w:tc>
        <w:tc>
          <w:tcPr>
            <w:tcW w:w="2835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A4A43E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E1BFC7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2B12B4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DA6AE58" w14:textId="77777777" w:rsidTr="00434B31">
        <w:tc>
          <w:tcPr>
            <w:tcW w:w="709" w:type="dxa"/>
            <w:shd w:val="clear" w:color="auto" w:fill="auto"/>
          </w:tcPr>
          <w:p w14:paraId="63D108D8" w14:textId="3F8E72A7" w:rsidR="00A27F70" w:rsidRDefault="00A27F70" w:rsidP="00A27F70">
            <w:pPr>
              <w:pStyle w:val="TableContents"/>
              <w:spacing w:before="0" w:after="0"/>
            </w:pPr>
            <w:r>
              <w:t>1970</w:t>
            </w:r>
          </w:p>
        </w:tc>
        <w:tc>
          <w:tcPr>
            <w:tcW w:w="2835" w:type="dxa"/>
            <w:shd w:val="clear" w:color="auto" w:fill="auto"/>
          </w:tcPr>
          <w:p w14:paraId="654D3B5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EEAF9A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779906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7008461" w14:textId="77777777" w:rsidTr="00434B31">
        <w:tc>
          <w:tcPr>
            <w:tcW w:w="709" w:type="dxa"/>
            <w:shd w:val="clear" w:color="auto" w:fill="auto"/>
          </w:tcPr>
          <w:p w14:paraId="64E6A2A4" w14:textId="56D13860" w:rsidR="00A27F70" w:rsidRDefault="00A27F70" w:rsidP="00A27F70">
            <w:pPr>
              <w:pStyle w:val="TableContents"/>
              <w:spacing w:before="0" w:after="0"/>
            </w:pPr>
            <w:r>
              <w:t>1971</w:t>
            </w:r>
          </w:p>
        </w:tc>
        <w:tc>
          <w:tcPr>
            <w:tcW w:w="2835" w:type="dxa"/>
            <w:shd w:val="clear" w:color="auto" w:fill="auto"/>
          </w:tcPr>
          <w:p w14:paraId="7EFA5D8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5E29F6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209A4B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262796B" w14:textId="77777777" w:rsidTr="00434B31">
        <w:tc>
          <w:tcPr>
            <w:tcW w:w="709" w:type="dxa"/>
            <w:shd w:val="clear" w:color="auto" w:fill="auto"/>
          </w:tcPr>
          <w:p w14:paraId="4D08853B" w14:textId="336C8E32" w:rsidR="00A27F70" w:rsidRDefault="00A27F70" w:rsidP="00A27F70">
            <w:pPr>
              <w:pStyle w:val="TableContents"/>
              <w:spacing w:before="0" w:after="0"/>
            </w:pPr>
            <w:r>
              <w:t>1972</w:t>
            </w:r>
          </w:p>
        </w:tc>
        <w:tc>
          <w:tcPr>
            <w:tcW w:w="2835" w:type="dxa"/>
            <w:shd w:val="clear" w:color="auto" w:fill="auto"/>
          </w:tcPr>
          <w:p w14:paraId="5AEC091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C259D5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A11A7E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76965AF9" w14:textId="77777777" w:rsidTr="00434B31">
        <w:tc>
          <w:tcPr>
            <w:tcW w:w="709" w:type="dxa"/>
            <w:shd w:val="clear" w:color="auto" w:fill="auto"/>
          </w:tcPr>
          <w:p w14:paraId="2BBEF20D" w14:textId="6697ED67" w:rsidR="00A27F70" w:rsidRDefault="00A27F70" w:rsidP="00A27F70">
            <w:pPr>
              <w:pStyle w:val="TableContents"/>
              <w:spacing w:before="0" w:after="0"/>
            </w:pPr>
            <w:r>
              <w:t>1973</w:t>
            </w:r>
          </w:p>
        </w:tc>
        <w:tc>
          <w:tcPr>
            <w:tcW w:w="2835" w:type="dxa"/>
            <w:shd w:val="clear" w:color="auto" w:fill="auto"/>
          </w:tcPr>
          <w:p w14:paraId="5758B01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0694F1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630CA15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8F48A85" w14:textId="77777777" w:rsidTr="00434B31">
        <w:tc>
          <w:tcPr>
            <w:tcW w:w="709" w:type="dxa"/>
            <w:shd w:val="clear" w:color="auto" w:fill="auto"/>
          </w:tcPr>
          <w:p w14:paraId="6D5F85A2" w14:textId="6D7B6F11" w:rsidR="00A27F70" w:rsidRDefault="00A27F70" w:rsidP="00A27F70">
            <w:pPr>
              <w:pStyle w:val="TableContents"/>
              <w:spacing w:before="0" w:after="0"/>
            </w:pPr>
            <w:r>
              <w:t>1974</w:t>
            </w:r>
          </w:p>
        </w:tc>
        <w:tc>
          <w:tcPr>
            <w:tcW w:w="2835" w:type="dxa"/>
            <w:shd w:val="clear" w:color="auto" w:fill="auto"/>
          </w:tcPr>
          <w:p w14:paraId="049696D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02624E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262877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8D5D7DA" w14:textId="77777777" w:rsidTr="00434B31">
        <w:tc>
          <w:tcPr>
            <w:tcW w:w="709" w:type="dxa"/>
            <w:shd w:val="clear" w:color="auto" w:fill="auto"/>
          </w:tcPr>
          <w:p w14:paraId="3BCC5CC2" w14:textId="3360D989" w:rsidR="00A27F70" w:rsidRDefault="00A27F70" w:rsidP="00A27F70">
            <w:pPr>
              <w:pStyle w:val="TableContents"/>
              <w:spacing w:before="0" w:after="0"/>
            </w:pPr>
            <w:r>
              <w:t>1975</w:t>
            </w:r>
          </w:p>
        </w:tc>
        <w:tc>
          <w:tcPr>
            <w:tcW w:w="2835" w:type="dxa"/>
            <w:shd w:val="clear" w:color="auto" w:fill="auto"/>
          </w:tcPr>
          <w:p w14:paraId="2A0F449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6C7EF1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F2CE83A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22E5FD2" w14:textId="77777777" w:rsidTr="00434B31">
        <w:tc>
          <w:tcPr>
            <w:tcW w:w="709" w:type="dxa"/>
            <w:shd w:val="clear" w:color="auto" w:fill="auto"/>
          </w:tcPr>
          <w:p w14:paraId="4FEE9289" w14:textId="25862813" w:rsidR="00A27F70" w:rsidRDefault="00A27F70" w:rsidP="00A27F70">
            <w:pPr>
              <w:pStyle w:val="TableContents"/>
              <w:spacing w:before="0" w:after="0"/>
            </w:pPr>
            <w:r>
              <w:t>1976</w:t>
            </w:r>
          </w:p>
        </w:tc>
        <w:tc>
          <w:tcPr>
            <w:tcW w:w="2835" w:type="dxa"/>
            <w:shd w:val="clear" w:color="auto" w:fill="auto"/>
          </w:tcPr>
          <w:p w14:paraId="0E787B3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F1AF67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86D3F9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C357654" w14:textId="77777777" w:rsidTr="00434B31">
        <w:tc>
          <w:tcPr>
            <w:tcW w:w="709" w:type="dxa"/>
            <w:shd w:val="clear" w:color="auto" w:fill="auto"/>
          </w:tcPr>
          <w:p w14:paraId="3B48C77C" w14:textId="26BC296F" w:rsidR="00A27F70" w:rsidRDefault="00A27F70" w:rsidP="00A27F70">
            <w:pPr>
              <w:pStyle w:val="TableContents"/>
              <w:spacing w:before="0" w:after="0"/>
            </w:pPr>
            <w:r>
              <w:t>1977</w:t>
            </w:r>
          </w:p>
        </w:tc>
        <w:tc>
          <w:tcPr>
            <w:tcW w:w="2835" w:type="dxa"/>
            <w:shd w:val="clear" w:color="auto" w:fill="auto"/>
          </w:tcPr>
          <w:p w14:paraId="7219A2C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C87B2F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CE9B0E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783671D" w14:textId="77777777" w:rsidTr="00434B31">
        <w:tc>
          <w:tcPr>
            <w:tcW w:w="709" w:type="dxa"/>
            <w:shd w:val="clear" w:color="auto" w:fill="auto"/>
          </w:tcPr>
          <w:p w14:paraId="28603AC4" w14:textId="1B8E5A92" w:rsidR="00A27F70" w:rsidRDefault="00A27F70" w:rsidP="00A27F70">
            <w:pPr>
              <w:pStyle w:val="TableContents"/>
              <w:spacing w:before="0" w:after="0"/>
            </w:pPr>
            <w:r>
              <w:t>1978</w:t>
            </w:r>
          </w:p>
        </w:tc>
        <w:tc>
          <w:tcPr>
            <w:tcW w:w="2835" w:type="dxa"/>
            <w:shd w:val="clear" w:color="auto" w:fill="auto"/>
          </w:tcPr>
          <w:p w14:paraId="0EBB37F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F5DB7A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95B1D6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381D696" w14:textId="77777777" w:rsidTr="00434B31">
        <w:tc>
          <w:tcPr>
            <w:tcW w:w="709" w:type="dxa"/>
            <w:shd w:val="clear" w:color="auto" w:fill="auto"/>
          </w:tcPr>
          <w:p w14:paraId="607057F8" w14:textId="3F356550" w:rsidR="00A27F70" w:rsidRDefault="00A27F70" w:rsidP="00A27F70">
            <w:pPr>
              <w:pStyle w:val="TableContents"/>
              <w:spacing w:before="0" w:after="0"/>
            </w:pPr>
            <w:r>
              <w:t>1979</w:t>
            </w:r>
          </w:p>
        </w:tc>
        <w:tc>
          <w:tcPr>
            <w:tcW w:w="2835" w:type="dxa"/>
            <w:shd w:val="clear" w:color="auto" w:fill="auto"/>
          </w:tcPr>
          <w:p w14:paraId="50EBB3B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D5944A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64AC5D3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23AA2A3" w14:textId="77777777" w:rsidTr="00434B31">
        <w:tc>
          <w:tcPr>
            <w:tcW w:w="709" w:type="dxa"/>
            <w:shd w:val="clear" w:color="auto" w:fill="auto"/>
          </w:tcPr>
          <w:p w14:paraId="3FBB8C8B" w14:textId="7E7C7278" w:rsidR="00A27F70" w:rsidRDefault="00A27F70" w:rsidP="00A27F70">
            <w:pPr>
              <w:pStyle w:val="TableContents"/>
              <w:spacing w:before="0" w:after="0"/>
            </w:pPr>
            <w:r>
              <w:t>1980</w:t>
            </w:r>
          </w:p>
        </w:tc>
        <w:tc>
          <w:tcPr>
            <w:tcW w:w="2835" w:type="dxa"/>
            <w:shd w:val="clear" w:color="auto" w:fill="auto"/>
          </w:tcPr>
          <w:p w14:paraId="190B976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CBB006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D0BA15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85908C1" w14:textId="77777777" w:rsidTr="00434B31">
        <w:tc>
          <w:tcPr>
            <w:tcW w:w="709" w:type="dxa"/>
            <w:shd w:val="clear" w:color="auto" w:fill="auto"/>
          </w:tcPr>
          <w:p w14:paraId="4475C83D" w14:textId="07405F95" w:rsidR="00A27F70" w:rsidRDefault="00A27F70" w:rsidP="00A27F70">
            <w:pPr>
              <w:pStyle w:val="TableContents"/>
              <w:spacing w:before="0" w:after="0"/>
            </w:pPr>
            <w:r>
              <w:t>1981</w:t>
            </w:r>
          </w:p>
        </w:tc>
        <w:tc>
          <w:tcPr>
            <w:tcW w:w="2835" w:type="dxa"/>
            <w:shd w:val="clear" w:color="auto" w:fill="auto"/>
          </w:tcPr>
          <w:p w14:paraId="758FABB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3BA95D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81352B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09A50B3" w14:textId="77777777" w:rsidTr="00434B31">
        <w:tc>
          <w:tcPr>
            <w:tcW w:w="709" w:type="dxa"/>
            <w:shd w:val="clear" w:color="auto" w:fill="auto"/>
          </w:tcPr>
          <w:p w14:paraId="792FE35D" w14:textId="4B9F7F84" w:rsidR="00A27F70" w:rsidRDefault="00A27F70" w:rsidP="00A27F70">
            <w:pPr>
              <w:pStyle w:val="TableContents"/>
              <w:spacing w:before="0" w:after="0"/>
            </w:pPr>
            <w:r>
              <w:t>1982</w:t>
            </w:r>
          </w:p>
        </w:tc>
        <w:tc>
          <w:tcPr>
            <w:tcW w:w="2835" w:type="dxa"/>
            <w:shd w:val="clear" w:color="auto" w:fill="auto"/>
          </w:tcPr>
          <w:p w14:paraId="3D3270A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31898E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1AE8E6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B69B579" w14:textId="77777777" w:rsidTr="00434B31">
        <w:tc>
          <w:tcPr>
            <w:tcW w:w="709" w:type="dxa"/>
            <w:shd w:val="clear" w:color="auto" w:fill="auto"/>
          </w:tcPr>
          <w:p w14:paraId="3008A4D4" w14:textId="40EBC11F" w:rsidR="00A27F70" w:rsidRDefault="00A27F70" w:rsidP="00A27F70">
            <w:pPr>
              <w:pStyle w:val="TableContents"/>
              <w:spacing w:before="0" w:after="0"/>
            </w:pPr>
            <w:r>
              <w:t>1983</w:t>
            </w:r>
          </w:p>
        </w:tc>
        <w:tc>
          <w:tcPr>
            <w:tcW w:w="2835" w:type="dxa"/>
            <w:shd w:val="clear" w:color="auto" w:fill="auto"/>
          </w:tcPr>
          <w:p w14:paraId="56A8227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B3E498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6F9893C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3B5C57D0" w14:textId="77777777" w:rsidTr="00434B31">
        <w:tc>
          <w:tcPr>
            <w:tcW w:w="709" w:type="dxa"/>
            <w:shd w:val="clear" w:color="auto" w:fill="auto"/>
          </w:tcPr>
          <w:p w14:paraId="3B06C9CD" w14:textId="2F5C97C2" w:rsidR="00A27F70" w:rsidRDefault="00A27F70" w:rsidP="00A27F70">
            <w:pPr>
              <w:pStyle w:val="TableContents"/>
              <w:spacing w:before="0" w:after="0"/>
            </w:pPr>
            <w:r>
              <w:t>1984</w:t>
            </w:r>
          </w:p>
        </w:tc>
        <w:tc>
          <w:tcPr>
            <w:tcW w:w="2835" w:type="dxa"/>
            <w:shd w:val="clear" w:color="auto" w:fill="auto"/>
          </w:tcPr>
          <w:p w14:paraId="0E78886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115A37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62D1A7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DB1AB50" w14:textId="77777777" w:rsidTr="00434B31">
        <w:tc>
          <w:tcPr>
            <w:tcW w:w="709" w:type="dxa"/>
            <w:shd w:val="clear" w:color="auto" w:fill="auto"/>
          </w:tcPr>
          <w:p w14:paraId="28C7A357" w14:textId="0E36AA9F" w:rsidR="00A27F70" w:rsidRDefault="00A27F70" w:rsidP="00A27F70">
            <w:pPr>
              <w:pStyle w:val="TableContents"/>
              <w:spacing w:before="0" w:after="0"/>
            </w:pPr>
            <w:r>
              <w:t>1985</w:t>
            </w:r>
          </w:p>
        </w:tc>
        <w:tc>
          <w:tcPr>
            <w:tcW w:w="2835" w:type="dxa"/>
            <w:shd w:val="clear" w:color="auto" w:fill="auto"/>
          </w:tcPr>
          <w:p w14:paraId="0DD2070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D64DA9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12258B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8B5161E" w14:textId="77777777" w:rsidTr="00434B31">
        <w:tc>
          <w:tcPr>
            <w:tcW w:w="709" w:type="dxa"/>
            <w:shd w:val="clear" w:color="auto" w:fill="auto"/>
          </w:tcPr>
          <w:p w14:paraId="2D698260" w14:textId="623C51A1" w:rsidR="00A27F70" w:rsidRDefault="00A27F70" w:rsidP="00A27F70">
            <w:pPr>
              <w:pStyle w:val="TableContents"/>
              <w:spacing w:before="0" w:after="0"/>
            </w:pPr>
            <w:r>
              <w:t>1986</w:t>
            </w:r>
          </w:p>
        </w:tc>
        <w:tc>
          <w:tcPr>
            <w:tcW w:w="2835" w:type="dxa"/>
            <w:shd w:val="clear" w:color="auto" w:fill="auto"/>
          </w:tcPr>
          <w:p w14:paraId="43BB5F6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648246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18A8399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3BC431D0" w14:textId="77777777" w:rsidTr="00434B31">
        <w:tc>
          <w:tcPr>
            <w:tcW w:w="709" w:type="dxa"/>
            <w:shd w:val="clear" w:color="auto" w:fill="auto"/>
          </w:tcPr>
          <w:p w14:paraId="08E46A22" w14:textId="3F146C59" w:rsidR="00A27F70" w:rsidRDefault="00A27F70" w:rsidP="00A27F70">
            <w:pPr>
              <w:pStyle w:val="TableContents"/>
              <w:spacing w:before="0" w:after="0"/>
            </w:pPr>
            <w:r>
              <w:t>1987</w:t>
            </w:r>
          </w:p>
        </w:tc>
        <w:tc>
          <w:tcPr>
            <w:tcW w:w="2835" w:type="dxa"/>
            <w:shd w:val="clear" w:color="auto" w:fill="auto"/>
          </w:tcPr>
          <w:p w14:paraId="3DC85FF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B16306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D4B45D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DD87F73" w14:textId="77777777" w:rsidTr="00434B31">
        <w:tc>
          <w:tcPr>
            <w:tcW w:w="709" w:type="dxa"/>
            <w:shd w:val="clear" w:color="auto" w:fill="auto"/>
          </w:tcPr>
          <w:p w14:paraId="0D33D1D5" w14:textId="0D8D6A87" w:rsidR="00A27F70" w:rsidRDefault="00A27F70" w:rsidP="00A27F70">
            <w:pPr>
              <w:pStyle w:val="TableContents"/>
              <w:spacing w:before="0" w:after="0"/>
            </w:pPr>
            <w:r>
              <w:t>1988</w:t>
            </w:r>
          </w:p>
        </w:tc>
        <w:tc>
          <w:tcPr>
            <w:tcW w:w="2835" w:type="dxa"/>
            <w:shd w:val="clear" w:color="auto" w:fill="auto"/>
          </w:tcPr>
          <w:p w14:paraId="1805803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615964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532EDC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EED1766" w14:textId="77777777" w:rsidTr="00434B31">
        <w:tc>
          <w:tcPr>
            <w:tcW w:w="709" w:type="dxa"/>
            <w:shd w:val="clear" w:color="auto" w:fill="auto"/>
          </w:tcPr>
          <w:p w14:paraId="1B6C69FF" w14:textId="053C6881" w:rsidR="00A27F70" w:rsidRDefault="00A27F70" w:rsidP="00A27F70">
            <w:pPr>
              <w:pStyle w:val="TableContents"/>
              <w:spacing w:before="0" w:after="0"/>
            </w:pPr>
            <w:r>
              <w:t>1989</w:t>
            </w:r>
          </w:p>
        </w:tc>
        <w:tc>
          <w:tcPr>
            <w:tcW w:w="2835" w:type="dxa"/>
            <w:shd w:val="clear" w:color="auto" w:fill="auto"/>
          </w:tcPr>
          <w:p w14:paraId="292B151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4D422E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94CB5F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D2C8853" w14:textId="77777777" w:rsidTr="00434B31">
        <w:tc>
          <w:tcPr>
            <w:tcW w:w="709" w:type="dxa"/>
            <w:shd w:val="clear" w:color="auto" w:fill="auto"/>
          </w:tcPr>
          <w:p w14:paraId="68677EF3" w14:textId="7981DDD3" w:rsidR="00A27F70" w:rsidRDefault="00A27F70" w:rsidP="00A27F70">
            <w:pPr>
              <w:pStyle w:val="TableContents"/>
              <w:spacing w:before="0" w:after="0"/>
            </w:pPr>
            <w:r>
              <w:t>1990</w:t>
            </w:r>
          </w:p>
        </w:tc>
        <w:tc>
          <w:tcPr>
            <w:tcW w:w="2835" w:type="dxa"/>
            <w:shd w:val="clear" w:color="auto" w:fill="auto"/>
          </w:tcPr>
          <w:p w14:paraId="657E0DD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FE6AC1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F6552F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3A28C4B8" w14:textId="77777777" w:rsidTr="00434B31">
        <w:tc>
          <w:tcPr>
            <w:tcW w:w="709" w:type="dxa"/>
            <w:shd w:val="clear" w:color="auto" w:fill="auto"/>
          </w:tcPr>
          <w:p w14:paraId="036B5330" w14:textId="0627D401" w:rsidR="00A27F70" w:rsidRDefault="00A27F70" w:rsidP="00A27F70">
            <w:pPr>
              <w:pStyle w:val="TableContents"/>
              <w:spacing w:before="0" w:after="0"/>
            </w:pPr>
            <w:r>
              <w:t>1991</w:t>
            </w:r>
          </w:p>
        </w:tc>
        <w:tc>
          <w:tcPr>
            <w:tcW w:w="2835" w:type="dxa"/>
            <w:shd w:val="clear" w:color="auto" w:fill="auto"/>
          </w:tcPr>
          <w:p w14:paraId="4763051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CC74D7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4F3058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48BCEB8" w14:textId="77777777" w:rsidTr="00434B31">
        <w:tc>
          <w:tcPr>
            <w:tcW w:w="709" w:type="dxa"/>
            <w:shd w:val="clear" w:color="auto" w:fill="auto"/>
          </w:tcPr>
          <w:p w14:paraId="36BCC2BA" w14:textId="40FCD0A7" w:rsidR="00A27F70" w:rsidRDefault="00A27F70" w:rsidP="00A27F70">
            <w:pPr>
              <w:pStyle w:val="TableContents"/>
              <w:spacing w:before="0" w:after="0"/>
            </w:pPr>
            <w:r>
              <w:t>1992</w:t>
            </w:r>
          </w:p>
        </w:tc>
        <w:tc>
          <w:tcPr>
            <w:tcW w:w="2835" w:type="dxa"/>
            <w:shd w:val="clear" w:color="auto" w:fill="auto"/>
          </w:tcPr>
          <w:p w14:paraId="02873A7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18DA48AA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922510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8E9DB21" w14:textId="77777777" w:rsidTr="00434B31">
        <w:tc>
          <w:tcPr>
            <w:tcW w:w="709" w:type="dxa"/>
            <w:shd w:val="clear" w:color="auto" w:fill="auto"/>
          </w:tcPr>
          <w:p w14:paraId="7727A6E6" w14:textId="3DDD698A" w:rsidR="00A27F70" w:rsidRDefault="00A27F70" w:rsidP="00A27F70">
            <w:pPr>
              <w:pStyle w:val="TableContents"/>
              <w:spacing w:before="0" w:after="0"/>
            </w:pPr>
            <w:r>
              <w:t>1993</w:t>
            </w:r>
          </w:p>
        </w:tc>
        <w:tc>
          <w:tcPr>
            <w:tcW w:w="2835" w:type="dxa"/>
            <w:shd w:val="clear" w:color="auto" w:fill="auto"/>
          </w:tcPr>
          <w:p w14:paraId="473AB16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1B3986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1EA69C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C5D1E6B" w14:textId="77777777" w:rsidTr="00434B31">
        <w:tc>
          <w:tcPr>
            <w:tcW w:w="709" w:type="dxa"/>
            <w:shd w:val="clear" w:color="auto" w:fill="auto"/>
          </w:tcPr>
          <w:p w14:paraId="77AA5758" w14:textId="7226A8EC" w:rsidR="00A27F70" w:rsidRDefault="00A27F70" w:rsidP="00A27F70">
            <w:pPr>
              <w:pStyle w:val="TableContents"/>
              <w:spacing w:before="0" w:after="0"/>
            </w:pPr>
            <w:r>
              <w:t>1994</w:t>
            </w:r>
          </w:p>
        </w:tc>
        <w:tc>
          <w:tcPr>
            <w:tcW w:w="2835" w:type="dxa"/>
            <w:shd w:val="clear" w:color="auto" w:fill="auto"/>
          </w:tcPr>
          <w:p w14:paraId="5CE5B8E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3F2DF3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76A196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EC74F9D" w14:textId="77777777" w:rsidTr="00434B31">
        <w:tc>
          <w:tcPr>
            <w:tcW w:w="709" w:type="dxa"/>
            <w:shd w:val="clear" w:color="auto" w:fill="auto"/>
          </w:tcPr>
          <w:p w14:paraId="7F8A03D1" w14:textId="502B651D" w:rsidR="00A27F70" w:rsidRDefault="00A27F70" w:rsidP="00A27F70">
            <w:pPr>
              <w:pStyle w:val="TableContents"/>
              <w:spacing w:before="0" w:after="0"/>
            </w:pPr>
            <w:r>
              <w:t>1995</w:t>
            </w:r>
          </w:p>
        </w:tc>
        <w:tc>
          <w:tcPr>
            <w:tcW w:w="2835" w:type="dxa"/>
            <w:shd w:val="clear" w:color="auto" w:fill="auto"/>
          </w:tcPr>
          <w:p w14:paraId="6CC1591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083C46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6A12D02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2AF89AF" w14:textId="77777777" w:rsidTr="00434B31">
        <w:tc>
          <w:tcPr>
            <w:tcW w:w="709" w:type="dxa"/>
            <w:shd w:val="clear" w:color="auto" w:fill="auto"/>
          </w:tcPr>
          <w:p w14:paraId="69ECA87B" w14:textId="2BD2DB49" w:rsidR="00A27F70" w:rsidRDefault="00A27F70" w:rsidP="00A27F70">
            <w:pPr>
              <w:pStyle w:val="TableContents"/>
              <w:spacing w:before="0" w:after="0"/>
            </w:pPr>
            <w:r>
              <w:t>1996</w:t>
            </w:r>
          </w:p>
        </w:tc>
        <w:tc>
          <w:tcPr>
            <w:tcW w:w="2835" w:type="dxa"/>
            <w:shd w:val="clear" w:color="auto" w:fill="auto"/>
          </w:tcPr>
          <w:p w14:paraId="3708783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AF971C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E8FEE2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7AE89162" w14:textId="77777777" w:rsidTr="00434B31">
        <w:tc>
          <w:tcPr>
            <w:tcW w:w="709" w:type="dxa"/>
            <w:shd w:val="clear" w:color="auto" w:fill="auto"/>
          </w:tcPr>
          <w:p w14:paraId="3A92B1D8" w14:textId="53333983" w:rsidR="00A27F70" w:rsidRDefault="00A27F70" w:rsidP="00A27F70">
            <w:pPr>
              <w:pStyle w:val="TableContents"/>
              <w:spacing w:before="0" w:after="0"/>
            </w:pPr>
            <w:r>
              <w:t>1997</w:t>
            </w:r>
          </w:p>
        </w:tc>
        <w:tc>
          <w:tcPr>
            <w:tcW w:w="2835" w:type="dxa"/>
            <w:shd w:val="clear" w:color="auto" w:fill="auto"/>
          </w:tcPr>
          <w:p w14:paraId="28BD868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9DDF74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365292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6668BBB" w14:textId="77777777" w:rsidTr="00434B31">
        <w:tc>
          <w:tcPr>
            <w:tcW w:w="709" w:type="dxa"/>
            <w:shd w:val="clear" w:color="auto" w:fill="auto"/>
          </w:tcPr>
          <w:p w14:paraId="684DAFD1" w14:textId="6F32470E" w:rsidR="00A27F70" w:rsidRDefault="00A27F70" w:rsidP="00A27F70">
            <w:pPr>
              <w:pStyle w:val="TableContents"/>
              <w:spacing w:before="0" w:after="0"/>
            </w:pPr>
            <w:r>
              <w:t>1998</w:t>
            </w:r>
          </w:p>
        </w:tc>
        <w:tc>
          <w:tcPr>
            <w:tcW w:w="2835" w:type="dxa"/>
            <w:shd w:val="clear" w:color="auto" w:fill="auto"/>
          </w:tcPr>
          <w:p w14:paraId="075EC70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A0568A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1C8C88B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246C638E" w14:textId="77777777" w:rsidTr="00434B31">
        <w:tc>
          <w:tcPr>
            <w:tcW w:w="709" w:type="dxa"/>
            <w:shd w:val="clear" w:color="auto" w:fill="auto"/>
          </w:tcPr>
          <w:p w14:paraId="07A4DB74" w14:textId="76DCD693" w:rsidR="00A27F70" w:rsidRDefault="00A27F70" w:rsidP="00A27F70">
            <w:pPr>
              <w:pStyle w:val="TableContents"/>
              <w:spacing w:before="0" w:after="0"/>
            </w:pPr>
            <w:r>
              <w:t>1999</w:t>
            </w:r>
          </w:p>
        </w:tc>
        <w:tc>
          <w:tcPr>
            <w:tcW w:w="2835" w:type="dxa"/>
            <w:shd w:val="clear" w:color="auto" w:fill="auto"/>
          </w:tcPr>
          <w:p w14:paraId="5A83B6A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A03D3E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FE5229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26065AB" w14:textId="77777777" w:rsidTr="00434B31">
        <w:tc>
          <w:tcPr>
            <w:tcW w:w="709" w:type="dxa"/>
            <w:shd w:val="clear" w:color="auto" w:fill="auto"/>
          </w:tcPr>
          <w:p w14:paraId="560021D6" w14:textId="4728F7B6" w:rsidR="00A27F70" w:rsidRDefault="00A27F70" w:rsidP="00A27F70">
            <w:pPr>
              <w:pStyle w:val="TableContents"/>
              <w:spacing w:before="0" w:after="0"/>
            </w:pPr>
            <w:r>
              <w:t>2000</w:t>
            </w:r>
          </w:p>
        </w:tc>
        <w:tc>
          <w:tcPr>
            <w:tcW w:w="2835" w:type="dxa"/>
            <w:shd w:val="clear" w:color="auto" w:fill="auto"/>
          </w:tcPr>
          <w:p w14:paraId="5E1EFCF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5DB4A9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8CAAD2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A527FFF" w14:textId="77777777" w:rsidTr="00434B31">
        <w:tc>
          <w:tcPr>
            <w:tcW w:w="709" w:type="dxa"/>
            <w:shd w:val="clear" w:color="auto" w:fill="auto"/>
          </w:tcPr>
          <w:p w14:paraId="2682CCFE" w14:textId="7A054BC9" w:rsidR="00A27F70" w:rsidRDefault="00A27F70" w:rsidP="00A27F70">
            <w:pPr>
              <w:pStyle w:val="TableContents"/>
              <w:spacing w:before="0" w:after="0"/>
            </w:pPr>
            <w:r>
              <w:lastRenderedPageBreak/>
              <w:t>2001</w:t>
            </w:r>
          </w:p>
        </w:tc>
        <w:tc>
          <w:tcPr>
            <w:tcW w:w="2835" w:type="dxa"/>
            <w:shd w:val="clear" w:color="auto" w:fill="auto"/>
          </w:tcPr>
          <w:p w14:paraId="02FEF6E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A52D27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660CAD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7CE5249D" w14:textId="77777777" w:rsidTr="00434B31">
        <w:tc>
          <w:tcPr>
            <w:tcW w:w="709" w:type="dxa"/>
            <w:shd w:val="clear" w:color="auto" w:fill="auto"/>
          </w:tcPr>
          <w:p w14:paraId="5F359867" w14:textId="7DBAA221" w:rsidR="00A27F70" w:rsidRDefault="00A27F70" w:rsidP="00A27F70">
            <w:pPr>
              <w:pStyle w:val="TableContents"/>
              <w:spacing w:before="0" w:after="0"/>
            </w:pPr>
            <w:r>
              <w:t>2002</w:t>
            </w:r>
          </w:p>
        </w:tc>
        <w:tc>
          <w:tcPr>
            <w:tcW w:w="2835" w:type="dxa"/>
            <w:shd w:val="clear" w:color="auto" w:fill="auto"/>
          </w:tcPr>
          <w:p w14:paraId="26249FD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6145DE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662871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1294AA49" w14:textId="77777777" w:rsidTr="00434B31">
        <w:tc>
          <w:tcPr>
            <w:tcW w:w="709" w:type="dxa"/>
            <w:shd w:val="clear" w:color="auto" w:fill="auto"/>
          </w:tcPr>
          <w:p w14:paraId="4A8AF534" w14:textId="6C55688A" w:rsidR="00A27F70" w:rsidRDefault="00A27F70" w:rsidP="00A27F70">
            <w:pPr>
              <w:pStyle w:val="TableContents"/>
              <w:spacing w:before="0" w:after="0"/>
            </w:pPr>
            <w:r>
              <w:t>2003</w:t>
            </w:r>
          </w:p>
        </w:tc>
        <w:tc>
          <w:tcPr>
            <w:tcW w:w="2835" w:type="dxa"/>
            <w:shd w:val="clear" w:color="auto" w:fill="auto"/>
          </w:tcPr>
          <w:p w14:paraId="4FEDAF5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C6BB80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B80ADB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33C6B25A" w14:textId="77777777" w:rsidTr="00434B31">
        <w:tc>
          <w:tcPr>
            <w:tcW w:w="709" w:type="dxa"/>
            <w:shd w:val="clear" w:color="auto" w:fill="auto"/>
          </w:tcPr>
          <w:p w14:paraId="0F3988E7" w14:textId="68B4FFA2" w:rsidR="00A27F70" w:rsidRDefault="00A27F70" w:rsidP="00A27F70">
            <w:pPr>
              <w:pStyle w:val="TableContents"/>
              <w:spacing w:before="0" w:after="0"/>
            </w:pPr>
            <w:r>
              <w:t>2004</w:t>
            </w:r>
          </w:p>
        </w:tc>
        <w:tc>
          <w:tcPr>
            <w:tcW w:w="2835" w:type="dxa"/>
            <w:shd w:val="clear" w:color="auto" w:fill="auto"/>
          </w:tcPr>
          <w:p w14:paraId="2D45B36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60033B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0CC96E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29718AA" w14:textId="77777777" w:rsidTr="00434B31">
        <w:tc>
          <w:tcPr>
            <w:tcW w:w="709" w:type="dxa"/>
            <w:shd w:val="clear" w:color="auto" w:fill="auto"/>
          </w:tcPr>
          <w:p w14:paraId="7E176567" w14:textId="3999F797" w:rsidR="00A27F70" w:rsidRDefault="00A27F70" w:rsidP="00A27F70">
            <w:pPr>
              <w:pStyle w:val="TableContents"/>
              <w:spacing w:before="0" w:after="0"/>
            </w:pPr>
            <w:r>
              <w:t>2005</w:t>
            </w:r>
          </w:p>
        </w:tc>
        <w:tc>
          <w:tcPr>
            <w:tcW w:w="2835" w:type="dxa"/>
            <w:shd w:val="clear" w:color="auto" w:fill="auto"/>
          </w:tcPr>
          <w:p w14:paraId="629A1FF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DC866B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1C1A937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AB99618" w14:textId="77777777" w:rsidTr="00434B31">
        <w:tc>
          <w:tcPr>
            <w:tcW w:w="709" w:type="dxa"/>
            <w:shd w:val="clear" w:color="auto" w:fill="auto"/>
          </w:tcPr>
          <w:p w14:paraId="09D62581" w14:textId="6CC006E2" w:rsidR="00A27F70" w:rsidRDefault="00A27F70" w:rsidP="00A27F70">
            <w:pPr>
              <w:pStyle w:val="TableContents"/>
              <w:spacing w:before="0" w:after="0"/>
            </w:pPr>
            <w:r>
              <w:t>2006</w:t>
            </w:r>
          </w:p>
        </w:tc>
        <w:tc>
          <w:tcPr>
            <w:tcW w:w="2835" w:type="dxa"/>
            <w:shd w:val="clear" w:color="auto" w:fill="auto"/>
          </w:tcPr>
          <w:p w14:paraId="77697AD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249A4DB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EA3532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14F277EB" w14:textId="77777777" w:rsidTr="00434B31">
        <w:tc>
          <w:tcPr>
            <w:tcW w:w="709" w:type="dxa"/>
            <w:shd w:val="clear" w:color="auto" w:fill="auto"/>
          </w:tcPr>
          <w:p w14:paraId="16F28F83" w14:textId="34EF221A" w:rsidR="00A27F70" w:rsidRDefault="00A27F70" w:rsidP="00A27F70">
            <w:pPr>
              <w:pStyle w:val="TableContents"/>
              <w:spacing w:before="0" w:after="0"/>
            </w:pPr>
            <w:r>
              <w:t>2007</w:t>
            </w:r>
          </w:p>
        </w:tc>
        <w:tc>
          <w:tcPr>
            <w:tcW w:w="2835" w:type="dxa"/>
            <w:shd w:val="clear" w:color="auto" w:fill="auto"/>
          </w:tcPr>
          <w:p w14:paraId="7278643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FAA553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1494364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F228F61" w14:textId="77777777" w:rsidTr="00434B31">
        <w:tc>
          <w:tcPr>
            <w:tcW w:w="709" w:type="dxa"/>
            <w:shd w:val="clear" w:color="auto" w:fill="auto"/>
          </w:tcPr>
          <w:p w14:paraId="2D1249A7" w14:textId="4BE36C2E" w:rsidR="00A27F70" w:rsidRDefault="00A27F70" w:rsidP="00A27F70">
            <w:pPr>
              <w:pStyle w:val="TableContents"/>
              <w:spacing w:before="0" w:after="0"/>
            </w:pPr>
            <w:r>
              <w:t>2008</w:t>
            </w:r>
          </w:p>
        </w:tc>
        <w:tc>
          <w:tcPr>
            <w:tcW w:w="2835" w:type="dxa"/>
            <w:shd w:val="clear" w:color="auto" w:fill="auto"/>
          </w:tcPr>
          <w:p w14:paraId="31A0629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0F2E2F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30F9183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7C61FAC" w14:textId="77777777" w:rsidTr="00434B31">
        <w:tc>
          <w:tcPr>
            <w:tcW w:w="709" w:type="dxa"/>
            <w:shd w:val="clear" w:color="auto" w:fill="auto"/>
          </w:tcPr>
          <w:p w14:paraId="157B4ECB" w14:textId="56B9C5F3" w:rsidR="00A27F70" w:rsidRDefault="00A27F70" w:rsidP="00A27F70">
            <w:pPr>
              <w:pStyle w:val="TableContents"/>
              <w:spacing w:before="0" w:after="0"/>
            </w:pPr>
            <w:r>
              <w:t>2009</w:t>
            </w:r>
          </w:p>
        </w:tc>
        <w:tc>
          <w:tcPr>
            <w:tcW w:w="2835" w:type="dxa"/>
            <w:shd w:val="clear" w:color="auto" w:fill="auto"/>
          </w:tcPr>
          <w:p w14:paraId="368A87A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B82FD9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6B466CB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450E6928" w14:textId="77777777" w:rsidTr="00434B31">
        <w:tc>
          <w:tcPr>
            <w:tcW w:w="709" w:type="dxa"/>
            <w:shd w:val="clear" w:color="auto" w:fill="auto"/>
          </w:tcPr>
          <w:p w14:paraId="6337E998" w14:textId="54E4F487" w:rsidR="00A27F70" w:rsidRDefault="00A27F70" w:rsidP="00A27F70">
            <w:pPr>
              <w:pStyle w:val="TableContents"/>
              <w:spacing w:before="0" w:after="0"/>
            </w:pPr>
            <w:r>
              <w:t>2010</w:t>
            </w:r>
          </w:p>
        </w:tc>
        <w:tc>
          <w:tcPr>
            <w:tcW w:w="2835" w:type="dxa"/>
            <w:shd w:val="clear" w:color="auto" w:fill="auto"/>
          </w:tcPr>
          <w:p w14:paraId="73094EB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71EF01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8EE9D1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1D77F41F" w14:textId="77777777" w:rsidTr="00434B31">
        <w:tc>
          <w:tcPr>
            <w:tcW w:w="709" w:type="dxa"/>
            <w:shd w:val="clear" w:color="auto" w:fill="auto"/>
          </w:tcPr>
          <w:p w14:paraId="0421DCE3" w14:textId="1DDD0A01" w:rsidR="00A27F70" w:rsidRDefault="00A27F70" w:rsidP="00A27F70">
            <w:pPr>
              <w:pStyle w:val="TableContents"/>
              <w:spacing w:before="0" w:after="0"/>
            </w:pPr>
            <w:r>
              <w:t>2011</w:t>
            </w:r>
          </w:p>
        </w:tc>
        <w:tc>
          <w:tcPr>
            <w:tcW w:w="2835" w:type="dxa"/>
            <w:shd w:val="clear" w:color="auto" w:fill="auto"/>
          </w:tcPr>
          <w:p w14:paraId="2223B48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4ED069A4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C719BE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B539805" w14:textId="77777777" w:rsidTr="00434B31">
        <w:tc>
          <w:tcPr>
            <w:tcW w:w="709" w:type="dxa"/>
            <w:shd w:val="clear" w:color="auto" w:fill="auto"/>
          </w:tcPr>
          <w:p w14:paraId="20B9DE4A" w14:textId="20FBA59A" w:rsidR="00A27F70" w:rsidRDefault="00A27F70" w:rsidP="00A27F70">
            <w:pPr>
              <w:pStyle w:val="TableContents"/>
              <w:spacing w:before="0" w:after="0"/>
            </w:pPr>
            <w:r>
              <w:t>2012</w:t>
            </w:r>
          </w:p>
        </w:tc>
        <w:tc>
          <w:tcPr>
            <w:tcW w:w="2835" w:type="dxa"/>
            <w:shd w:val="clear" w:color="auto" w:fill="auto"/>
          </w:tcPr>
          <w:p w14:paraId="15918BE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BB21B8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AD5E8D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174EDC87" w14:textId="77777777" w:rsidTr="00434B31">
        <w:tc>
          <w:tcPr>
            <w:tcW w:w="709" w:type="dxa"/>
            <w:shd w:val="clear" w:color="auto" w:fill="auto"/>
          </w:tcPr>
          <w:p w14:paraId="20092A71" w14:textId="476ED56C" w:rsidR="00A27F70" w:rsidRDefault="00A27F70" w:rsidP="00A27F70">
            <w:pPr>
              <w:pStyle w:val="TableContents"/>
              <w:spacing w:before="0" w:after="0"/>
            </w:pPr>
            <w:r>
              <w:t>2013</w:t>
            </w:r>
          </w:p>
        </w:tc>
        <w:tc>
          <w:tcPr>
            <w:tcW w:w="2835" w:type="dxa"/>
            <w:shd w:val="clear" w:color="auto" w:fill="auto"/>
          </w:tcPr>
          <w:p w14:paraId="1AADF71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1EEDC0A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2043AC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11B4EBB8" w14:textId="77777777" w:rsidTr="00434B31">
        <w:tc>
          <w:tcPr>
            <w:tcW w:w="709" w:type="dxa"/>
            <w:shd w:val="clear" w:color="auto" w:fill="auto"/>
          </w:tcPr>
          <w:p w14:paraId="7B24A0CA" w14:textId="64C3B534" w:rsidR="00A27F70" w:rsidRDefault="00A27F70" w:rsidP="00A27F70">
            <w:pPr>
              <w:pStyle w:val="TableContents"/>
              <w:spacing w:before="0" w:after="0"/>
            </w:pPr>
            <w:r>
              <w:t>2014</w:t>
            </w:r>
          </w:p>
        </w:tc>
        <w:tc>
          <w:tcPr>
            <w:tcW w:w="2835" w:type="dxa"/>
            <w:shd w:val="clear" w:color="auto" w:fill="auto"/>
          </w:tcPr>
          <w:p w14:paraId="4739612A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7F5164CA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094A61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7B07BDA6" w14:textId="77777777" w:rsidTr="00434B31">
        <w:tc>
          <w:tcPr>
            <w:tcW w:w="709" w:type="dxa"/>
            <w:shd w:val="clear" w:color="auto" w:fill="auto"/>
          </w:tcPr>
          <w:p w14:paraId="784FA228" w14:textId="73038828" w:rsidR="00A27F70" w:rsidRDefault="00A27F70" w:rsidP="00A27F70">
            <w:pPr>
              <w:pStyle w:val="TableContents"/>
              <w:spacing w:before="0" w:after="0"/>
            </w:pPr>
            <w:r>
              <w:t>2015</w:t>
            </w:r>
          </w:p>
        </w:tc>
        <w:tc>
          <w:tcPr>
            <w:tcW w:w="2835" w:type="dxa"/>
            <w:shd w:val="clear" w:color="auto" w:fill="auto"/>
          </w:tcPr>
          <w:p w14:paraId="220CCDD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6042A8D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78554A1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12F928E" w14:textId="77777777" w:rsidTr="00434B31">
        <w:tc>
          <w:tcPr>
            <w:tcW w:w="709" w:type="dxa"/>
            <w:shd w:val="clear" w:color="auto" w:fill="auto"/>
          </w:tcPr>
          <w:p w14:paraId="5BB62DB0" w14:textId="2916341E" w:rsidR="00A27F70" w:rsidRDefault="00A27F70" w:rsidP="00A27F70">
            <w:pPr>
              <w:pStyle w:val="TableContents"/>
              <w:spacing w:before="0" w:after="0"/>
            </w:pPr>
            <w:r>
              <w:t>2016</w:t>
            </w:r>
          </w:p>
        </w:tc>
        <w:tc>
          <w:tcPr>
            <w:tcW w:w="2835" w:type="dxa"/>
            <w:shd w:val="clear" w:color="auto" w:fill="auto"/>
          </w:tcPr>
          <w:p w14:paraId="77038D4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5E50D767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E64842D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625A8873" w14:textId="77777777" w:rsidTr="00434B31">
        <w:tc>
          <w:tcPr>
            <w:tcW w:w="709" w:type="dxa"/>
            <w:shd w:val="clear" w:color="auto" w:fill="auto"/>
          </w:tcPr>
          <w:p w14:paraId="2E328610" w14:textId="463194FE" w:rsidR="00A27F70" w:rsidRDefault="00A27F70" w:rsidP="00A27F70">
            <w:pPr>
              <w:pStyle w:val="TableContents"/>
              <w:spacing w:before="0" w:after="0"/>
            </w:pPr>
            <w:r>
              <w:t>2017</w:t>
            </w:r>
          </w:p>
        </w:tc>
        <w:tc>
          <w:tcPr>
            <w:tcW w:w="2835" w:type="dxa"/>
            <w:shd w:val="clear" w:color="auto" w:fill="auto"/>
          </w:tcPr>
          <w:p w14:paraId="634DE7F5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EC87B2B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2C2A004E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0214F2E" w14:textId="77777777" w:rsidTr="00434B31">
        <w:tc>
          <w:tcPr>
            <w:tcW w:w="709" w:type="dxa"/>
            <w:shd w:val="clear" w:color="auto" w:fill="auto"/>
          </w:tcPr>
          <w:p w14:paraId="5BB93CFA" w14:textId="28E766E0" w:rsidR="00A27F70" w:rsidRDefault="00A27F70" w:rsidP="00A27F70">
            <w:pPr>
              <w:pStyle w:val="TableContents"/>
              <w:spacing w:before="0" w:after="0"/>
            </w:pPr>
            <w:r>
              <w:t>2018</w:t>
            </w:r>
          </w:p>
        </w:tc>
        <w:tc>
          <w:tcPr>
            <w:tcW w:w="2835" w:type="dxa"/>
            <w:shd w:val="clear" w:color="auto" w:fill="auto"/>
          </w:tcPr>
          <w:p w14:paraId="6C652D11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07ED4C0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1CB468B3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8B09FAD" w14:textId="77777777" w:rsidTr="00434B31">
        <w:tc>
          <w:tcPr>
            <w:tcW w:w="709" w:type="dxa"/>
            <w:shd w:val="clear" w:color="auto" w:fill="auto"/>
          </w:tcPr>
          <w:p w14:paraId="643DCE0E" w14:textId="0AEA8F89" w:rsidR="00A27F70" w:rsidRDefault="00A27F70" w:rsidP="00A27F70">
            <w:pPr>
              <w:pStyle w:val="TableContents"/>
              <w:spacing w:before="0" w:after="0"/>
            </w:pPr>
            <w:r>
              <w:t>2019</w:t>
            </w:r>
          </w:p>
        </w:tc>
        <w:tc>
          <w:tcPr>
            <w:tcW w:w="2835" w:type="dxa"/>
            <w:shd w:val="clear" w:color="auto" w:fill="auto"/>
          </w:tcPr>
          <w:p w14:paraId="3216DA76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31C79F8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523F125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0FEC5CB3" w14:textId="77777777" w:rsidTr="00434B31">
        <w:tc>
          <w:tcPr>
            <w:tcW w:w="709" w:type="dxa"/>
            <w:shd w:val="clear" w:color="auto" w:fill="auto"/>
          </w:tcPr>
          <w:p w14:paraId="0A630FA6" w14:textId="79ACF280" w:rsidR="00A27F70" w:rsidRDefault="00A27F70" w:rsidP="00A27F70">
            <w:pPr>
              <w:pStyle w:val="TableContents"/>
              <w:spacing w:before="0" w:after="0"/>
            </w:pPr>
            <w:r>
              <w:t>2020</w:t>
            </w:r>
          </w:p>
        </w:tc>
        <w:tc>
          <w:tcPr>
            <w:tcW w:w="2835" w:type="dxa"/>
            <w:shd w:val="clear" w:color="auto" w:fill="auto"/>
          </w:tcPr>
          <w:p w14:paraId="155C067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067178D9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4A35E058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  <w:tr w:rsidR="00A27F70" w:rsidRPr="00E31990" w14:paraId="542D271F" w14:textId="77777777" w:rsidTr="00434B31">
        <w:tc>
          <w:tcPr>
            <w:tcW w:w="709" w:type="dxa"/>
            <w:shd w:val="clear" w:color="auto" w:fill="auto"/>
          </w:tcPr>
          <w:p w14:paraId="0E1C4832" w14:textId="6342A9F3" w:rsidR="00A27F70" w:rsidRDefault="00A27F70" w:rsidP="00A27F70">
            <w:pPr>
              <w:pStyle w:val="TableContents"/>
              <w:spacing w:before="0" w:after="0"/>
            </w:pPr>
            <w:r>
              <w:t>2021</w:t>
            </w:r>
          </w:p>
        </w:tc>
        <w:tc>
          <w:tcPr>
            <w:tcW w:w="2835" w:type="dxa"/>
            <w:shd w:val="clear" w:color="auto" w:fill="auto"/>
          </w:tcPr>
          <w:p w14:paraId="6E0A51FF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3000" w:type="dxa"/>
            <w:shd w:val="clear" w:color="auto" w:fill="auto"/>
          </w:tcPr>
          <w:p w14:paraId="1CF88772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  <w:tc>
          <w:tcPr>
            <w:tcW w:w="2816" w:type="dxa"/>
            <w:shd w:val="clear" w:color="auto" w:fill="auto"/>
          </w:tcPr>
          <w:p w14:paraId="0570D1CC" w14:textId="77777777" w:rsidR="00A27F70" w:rsidRPr="00E31990" w:rsidRDefault="00A27F70" w:rsidP="00A27F70">
            <w:pPr>
              <w:pStyle w:val="TableContents"/>
              <w:spacing w:before="0" w:after="0"/>
            </w:pPr>
          </w:p>
        </w:tc>
      </w:tr>
    </w:tbl>
    <w:p w14:paraId="29599A60" w14:textId="7AE5F71C" w:rsidR="001876EC" w:rsidRDefault="001876EC" w:rsidP="002C33A2"/>
    <w:p w14:paraId="65000F1B" w14:textId="77777777" w:rsidR="00DF31ED" w:rsidRPr="00DF31ED" w:rsidRDefault="00DF31ED" w:rsidP="002C33A2">
      <w:pPr>
        <w:rPr>
          <w:b/>
          <w:bCs/>
        </w:rPr>
      </w:pPr>
      <w:r w:rsidRPr="00DF31ED">
        <w:rPr>
          <w:b/>
          <w:bCs/>
        </w:rPr>
        <w:t>Notes</w:t>
      </w:r>
    </w:p>
    <w:p w14:paraId="7BFB2340" w14:textId="38AB6268" w:rsidR="00DF31ED" w:rsidRDefault="00DF31ED" w:rsidP="002C33A2"/>
    <w:p w14:paraId="4E2269DC" w14:textId="6CD05822" w:rsidR="00DF49FB" w:rsidRDefault="00DF49FB" w:rsidP="00DF49FB">
      <w:pPr>
        <w:ind w:left="142" w:hanging="142"/>
      </w:pPr>
      <w:r w:rsidRPr="00071B7C">
        <w:rPr>
          <w:vertAlign w:val="superscript"/>
        </w:rPr>
        <w:t>1</w:t>
      </w:r>
      <w:r>
        <w:tab/>
        <w:t>note</w:t>
      </w:r>
      <w:r w:rsidRPr="00CD192D">
        <w:t>.</w:t>
      </w:r>
    </w:p>
    <w:bookmarkEnd w:id="1"/>
    <w:bookmarkEnd w:id="2"/>
    <w:p w14:paraId="21EAF76A" w14:textId="77777777" w:rsidR="00DF49FB" w:rsidRDefault="00DF49FB" w:rsidP="002C33A2"/>
    <w:sectPr w:rsidR="00DF49FB" w:rsidSect="00D7185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31F1" w14:textId="77777777" w:rsidR="0072052F" w:rsidRDefault="0072052F" w:rsidP="009E5EA7">
      <w:r>
        <w:separator/>
      </w:r>
    </w:p>
    <w:p w14:paraId="52A8C523" w14:textId="77777777" w:rsidR="0072052F" w:rsidRDefault="0072052F" w:rsidP="009E5EA7"/>
    <w:p w14:paraId="2F9FC0B5" w14:textId="77777777" w:rsidR="0072052F" w:rsidRDefault="0072052F" w:rsidP="009E5EA7"/>
  </w:endnote>
  <w:endnote w:type="continuationSeparator" w:id="0">
    <w:p w14:paraId="7C4E5394" w14:textId="77777777" w:rsidR="0072052F" w:rsidRDefault="0072052F" w:rsidP="009E5EA7">
      <w:r>
        <w:continuationSeparator/>
      </w:r>
    </w:p>
    <w:p w14:paraId="63E94A07" w14:textId="77777777" w:rsidR="0072052F" w:rsidRDefault="0072052F" w:rsidP="009E5EA7"/>
    <w:p w14:paraId="07C9D2BA" w14:textId="77777777" w:rsidR="0072052F" w:rsidRDefault="0072052F" w:rsidP="009E5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48E" w14:textId="1E4BCA36" w:rsidR="00A27F70" w:rsidRDefault="00A27F70" w:rsidP="00847631">
    <w:pPr>
      <w:pStyle w:val="Header"/>
    </w:pPr>
    <w:r>
      <w:t>Administrative History Data</w:t>
    </w:r>
    <w:r>
      <w:tab/>
      <w:t>SFU Communications and Marketing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D233" w14:textId="77777777" w:rsidR="00847631" w:rsidRDefault="0084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B261" w14:textId="77777777" w:rsidR="0072052F" w:rsidRDefault="0072052F" w:rsidP="009E5EA7">
      <w:r>
        <w:separator/>
      </w:r>
    </w:p>
    <w:p w14:paraId="0190EC7D" w14:textId="77777777" w:rsidR="0072052F" w:rsidRDefault="0072052F" w:rsidP="009E5EA7"/>
    <w:p w14:paraId="2FCD2232" w14:textId="77777777" w:rsidR="0072052F" w:rsidRDefault="0072052F" w:rsidP="009E5EA7"/>
  </w:footnote>
  <w:footnote w:type="continuationSeparator" w:id="0">
    <w:p w14:paraId="4D09E04A" w14:textId="77777777" w:rsidR="0072052F" w:rsidRDefault="0072052F" w:rsidP="009E5EA7">
      <w:r>
        <w:continuationSeparator/>
      </w:r>
    </w:p>
    <w:p w14:paraId="0EEE4EC7" w14:textId="77777777" w:rsidR="0072052F" w:rsidRDefault="0072052F" w:rsidP="009E5EA7"/>
    <w:p w14:paraId="6750DE3D" w14:textId="77777777" w:rsidR="0072052F" w:rsidRDefault="0072052F" w:rsidP="009E5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1A58" w14:textId="77777777" w:rsidR="00847631" w:rsidRDefault="00847631" w:rsidP="009E5EA7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0"/>
      <w:gridCol w:w="2886"/>
      <w:gridCol w:w="2887"/>
      <w:gridCol w:w="2887"/>
    </w:tblGrid>
    <w:tr w:rsidR="00847631" w:rsidRPr="00C87DF2" w14:paraId="03C01127" w14:textId="77777777" w:rsidTr="0067184C">
      <w:tc>
        <w:tcPr>
          <w:tcW w:w="690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</w:tcBorders>
          <w:shd w:val="clear" w:color="auto" w:fill="F2F2F2" w:themeFill="background1" w:themeFillShade="F2"/>
        </w:tcPr>
        <w:p w14:paraId="25C37943" w14:textId="77777777" w:rsidR="00847631" w:rsidRPr="00C87DF2" w:rsidRDefault="00847631" w:rsidP="00C87DF2">
          <w:pPr>
            <w:spacing w:before="120" w:after="120"/>
            <w:rPr>
              <w:b/>
              <w:bCs/>
              <w:u w:val="single"/>
            </w:rPr>
          </w:pPr>
          <w:r w:rsidRPr="00C87DF2">
            <w:rPr>
              <w:b/>
              <w:bCs/>
              <w:u w:val="single"/>
            </w:rPr>
            <w:t>Year</w:t>
          </w:r>
        </w:p>
      </w:tc>
      <w:tc>
        <w:tcPr>
          <w:tcW w:w="2886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F2F2F2" w:themeFill="background1" w:themeFillShade="F2"/>
        </w:tcPr>
        <w:p w14:paraId="570FCA44" w14:textId="77777777" w:rsidR="00847631" w:rsidRPr="00C87DF2" w:rsidRDefault="00847631" w:rsidP="00C87DF2">
          <w:pPr>
            <w:spacing w:before="120" w:after="120"/>
            <w:rPr>
              <w:b/>
              <w:bCs/>
              <w:u w:val="single"/>
            </w:rPr>
          </w:pPr>
          <w:r w:rsidRPr="00C87DF2">
            <w:rPr>
              <w:b/>
              <w:bCs/>
              <w:u w:val="single"/>
            </w:rPr>
            <w:t>Department name</w:t>
          </w:r>
        </w:p>
      </w:tc>
      <w:tc>
        <w:tcPr>
          <w:tcW w:w="2887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F2F2F2" w:themeFill="background1" w:themeFillShade="F2"/>
        </w:tcPr>
        <w:p w14:paraId="13CF851F" w14:textId="77777777" w:rsidR="00847631" w:rsidRPr="00C87DF2" w:rsidRDefault="00847631" w:rsidP="00C87DF2">
          <w:pPr>
            <w:spacing w:before="120" w:after="120"/>
            <w:rPr>
              <w:b/>
              <w:bCs/>
              <w:u w:val="single"/>
            </w:rPr>
          </w:pPr>
          <w:r w:rsidRPr="00C87DF2">
            <w:rPr>
              <w:b/>
              <w:bCs/>
              <w:u w:val="single"/>
            </w:rPr>
            <w:t>Reports to</w:t>
          </w:r>
        </w:p>
      </w:tc>
      <w:tc>
        <w:tcPr>
          <w:tcW w:w="2887" w:type="dxa"/>
          <w:tcBorders>
            <w:top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F2F2F2" w:themeFill="background1" w:themeFillShade="F2"/>
        </w:tcPr>
        <w:p w14:paraId="1B32B7C0" w14:textId="77777777" w:rsidR="00847631" w:rsidRPr="00C87DF2" w:rsidRDefault="00847631" w:rsidP="00C87DF2">
          <w:pPr>
            <w:spacing w:before="120" w:after="120"/>
            <w:rPr>
              <w:b/>
              <w:bCs/>
              <w:u w:val="single"/>
            </w:rPr>
          </w:pPr>
          <w:r w:rsidRPr="00C87DF2">
            <w:rPr>
              <w:b/>
              <w:bCs/>
              <w:u w:val="single"/>
            </w:rPr>
            <w:t>Chief officer</w:t>
          </w:r>
        </w:p>
      </w:tc>
    </w:tr>
  </w:tbl>
  <w:p w14:paraId="7A5EB4D2" w14:textId="77777777" w:rsidR="00847631" w:rsidRDefault="00847631" w:rsidP="009E5E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70CC" w14:textId="77777777" w:rsidR="00A27F70" w:rsidRDefault="00A27F70" w:rsidP="009E5EA7">
    <w:pPr>
      <w:pStyle w:val="Header"/>
    </w:pPr>
    <w:r>
      <w:rPr>
        <w:noProof/>
      </w:rPr>
      <w:drawing>
        <wp:inline distT="0" distB="0" distL="0" distR="0" wp14:anchorId="4EEB1175" wp14:editId="2B099D0E">
          <wp:extent cx="2705100" cy="368099"/>
          <wp:effectExtent l="0" t="0" r="0" b="635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ersitySecretariat_ARM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5520" cy="376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C1A"/>
    <w:multiLevelType w:val="hybridMultilevel"/>
    <w:tmpl w:val="D90895F6"/>
    <w:lvl w:ilvl="0" w:tplc="A8D475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8F6"/>
    <w:multiLevelType w:val="hybridMultilevel"/>
    <w:tmpl w:val="6B9C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744F"/>
    <w:multiLevelType w:val="hybridMultilevel"/>
    <w:tmpl w:val="BB6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C08"/>
    <w:multiLevelType w:val="hybridMultilevel"/>
    <w:tmpl w:val="340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2DE"/>
    <w:multiLevelType w:val="hybridMultilevel"/>
    <w:tmpl w:val="C242E912"/>
    <w:lvl w:ilvl="0" w:tplc="5A5A14C0">
      <w:start w:val="1"/>
      <w:numFmt w:val="bullet"/>
      <w:pStyle w:val="Arrows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2"/>
      </w:rPr>
    </w:lvl>
    <w:lvl w:ilvl="1" w:tplc="AF2CC4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83"/>
    <w:rsid w:val="00001B85"/>
    <w:rsid w:val="00004CF8"/>
    <w:rsid w:val="00006325"/>
    <w:rsid w:val="000078BB"/>
    <w:rsid w:val="00007E80"/>
    <w:rsid w:val="00010AED"/>
    <w:rsid w:val="00013686"/>
    <w:rsid w:val="0001574F"/>
    <w:rsid w:val="00022866"/>
    <w:rsid w:val="00025587"/>
    <w:rsid w:val="00025A64"/>
    <w:rsid w:val="000266D6"/>
    <w:rsid w:val="000272A8"/>
    <w:rsid w:val="000275D6"/>
    <w:rsid w:val="000279FF"/>
    <w:rsid w:val="000307BC"/>
    <w:rsid w:val="0003179A"/>
    <w:rsid w:val="00033387"/>
    <w:rsid w:val="00034B6B"/>
    <w:rsid w:val="00036A4A"/>
    <w:rsid w:val="00036E9E"/>
    <w:rsid w:val="0004426C"/>
    <w:rsid w:val="00044335"/>
    <w:rsid w:val="00044AEA"/>
    <w:rsid w:val="000456E9"/>
    <w:rsid w:val="000456F6"/>
    <w:rsid w:val="00051F00"/>
    <w:rsid w:val="00052477"/>
    <w:rsid w:val="0005410A"/>
    <w:rsid w:val="000544FA"/>
    <w:rsid w:val="00054FA8"/>
    <w:rsid w:val="0005614C"/>
    <w:rsid w:val="000631B9"/>
    <w:rsid w:val="00064AB9"/>
    <w:rsid w:val="00064C82"/>
    <w:rsid w:val="00070069"/>
    <w:rsid w:val="00071AD8"/>
    <w:rsid w:val="00071B7C"/>
    <w:rsid w:val="00073815"/>
    <w:rsid w:val="00075363"/>
    <w:rsid w:val="0007710A"/>
    <w:rsid w:val="000772CE"/>
    <w:rsid w:val="00077A83"/>
    <w:rsid w:val="00082CA2"/>
    <w:rsid w:val="00090137"/>
    <w:rsid w:val="000903E8"/>
    <w:rsid w:val="00095DE3"/>
    <w:rsid w:val="000A1CCC"/>
    <w:rsid w:val="000A2D16"/>
    <w:rsid w:val="000A3B92"/>
    <w:rsid w:val="000A6946"/>
    <w:rsid w:val="000A7FDE"/>
    <w:rsid w:val="000B0EA2"/>
    <w:rsid w:val="000B28AA"/>
    <w:rsid w:val="000B65A7"/>
    <w:rsid w:val="000C118B"/>
    <w:rsid w:val="000C229D"/>
    <w:rsid w:val="000C2451"/>
    <w:rsid w:val="000C26D2"/>
    <w:rsid w:val="000C43DA"/>
    <w:rsid w:val="000C44DC"/>
    <w:rsid w:val="000C4647"/>
    <w:rsid w:val="000D1F6E"/>
    <w:rsid w:val="000D25CA"/>
    <w:rsid w:val="000D5B49"/>
    <w:rsid w:val="000D63F2"/>
    <w:rsid w:val="000D661C"/>
    <w:rsid w:val="000D7711"/>
    <w:rsid w:val="000E66CA"/>
    <w:rsid w:val="000E70EA"/>
    <w:rsid w:val="000E71AC"/>
    <w:rsid w:val="000F79C6"/>
    <w:rsid w:val="001009F1"/>
    <w:rsid w:val="00102C4B"/>
    <w:rsid w:val="00103D08"/>
    <w:rsid w:val="00104436"/>
    <w:rsid w:val="00104BED"/>
    <w:rsid w:val="001104E4"/>
    <w:rsid w:val="00117C04"/>
    <w:rsid w:val="00120E4F"/>
    <w:rsid w:val="00124793"/>
    <w:rsid w:val="001251BD"/>
    <w:rsid w:val="001252B1"/>
    <w:rsid w:val="00125D21"/>
    <w:rsid w:val="001278F8"/>
    <w:rsid w:val="00132C47"/>
    <w:rsid w:val="001338D3"/>
    <w:rsid w:val="00133C54"/>
    <w:rsid w:val="001340F6"/>
    <w:rsid w:val="00134D77"/>
    <w:rsid w:val="00137074"/>
    <w:rsid w:val="00143CFA"/>
    <w:rsid w:val="001477CE"/>
    <w:rsid w:val="00153B7C"/>
    <w:rsid w:val="00153EC7"/>
    <w:rsid w:val="001558C9"/>
    <w:rsid w:val="0015683E"/>
    <w:rsid w:val="00156C0B"/>
    <w:rsid w:val="00161D24"/>
    <w:rsid w:val="00163084"/>
    <w:rsid w:val="00163DFC"/>
    <w:rsid w:val="00166858"/>
    <w:rsid w:val="00167106"/>
    <w:rsid w:val="001679F9"/>
    <w:rsid w:val="001726F5"/>
    <w:rsid w:val="00172976"/>
    <w:rsid w:val="00173B12"/>
    <w:rsid w:val="00174D7C"/>
    <w:rsid w:val="0018165C"/>
    <w:rsid w:val="001847EF"/>
    <w:rsid w:val="00186099"/>
    <w:rsid w:val="001876EC"/>
    <w:rsid w:val="0018776D"/>
    <w:rsid w:val="00190BCB"/>
    <w:rsid w:val="00191DC5"/>
    <w:rsid w:val="00192B8F"/>
    <w:rsid w:val="00195EE0"/>
    <w:rsid w:val="001A193C"/>
    <w:rsid w:val="001A31EF"/>
    <w:rsid w:val="001A597E"/>
    <w:rsid w:val="001A5A2C"/>
    <w:rsid w:val="001A6F39"/>
    <w:rsid w:val="001A7744"/>
    <w:rsid w:val="001B0C67"/>
    <w:rsid w:val="001B4760"/>
    <w:rsid w:val="001B5691"/>
    <w:rsid w:val="001B5FE2"/>
    <w:rsid w:val="001C395D"/>
    <w:rsid w:val="001C3C00"/>
    <w:rsid w:val="001C4E30"/>
    <w:rsid w:val="001C6575"/>
    <w:rsid w:val="001C779A"/>
    <w:rsid w:val="001C7847"/>
    <w:rsid w:val="001C7922"/>
    <w:rsid w:val="001C7D55"/>
    <w:rsid w:val="001D0314"/>
    <w:rsid w:val="001D0D77"/>
    <w:rsid w:val="001D17A3"/>
    <w:rsid w:val="001D1DE4"/>
    <w:rsid w:val="001D3750"/>
    <w:rsid w:val="001D4925"/>
    <w:rsid w:val="001D49A7"/>
    <w:rsid w:val="001D5155"/>
    <w:rsid w:val="001D7BA2"/>
    <w:rsid w:val="001D7DBE"/>
    <w:rsid w:val="001E001D"/>
    <w:rsid w:val="001E2DA2"/>
    <w:rsid w:val="001E2F9D"/>
    <w:rsid w:val="001E42AF"/>
    <w:rsid w:val="001E4E3C"/>
    <w:rsid w:val="001E55DF"/>
    <w:rsid w:val="001E5A2E"/>
    <w:rsid w:val="001E755B"/>
    <w:rsid w:val="001F2547"/>
    <w:rsid w:val="001F2D66"/>
    <w:rsid w:val="001F4B5A"/>
    <w:rsid w:val="001F4CD3"/>
    <w:rsid w:val="001F6954"/>
    <w:rsid w:val="001F7497"/>
    <w:rsid w:val="001F785D"/>
    <w:rsid w:val="00201140"/>
    <w:rsid w:val="00201526"/>
    <w:rsid w:val="00201A6F"/>
    <w:rsid w:val="002044C8"/>
    <w:rsid w:val="00205A2F"/>
    <w:rsid w:val="00206945"/>
    <w:rsid w:val="00206E50"/>
    <w:rsid w:val="00206F1C"/>
    <w:rsid w:val="002071E1"/>
    <w:rsid w:val="00211514"/>
    <w:rsid w:val="00211F24"/>
    <w:rsid w:val="00214A73"/>
    <w:rsid w:val="00214FBC"/>
    <w:rsid w:val="00216115"/>
    <w:rsid w:val="00221081"/>
    <w:rsid w:val="00222346"/>
    <w:rsid w:val="00225C2B"/>
    <w:rsid w:val="00226102"/>
    <w:rsid w:val="00227BE3"/>
    <w:rsid w:val="002302B4"/>
    <w:rsid w:val="00233D8F"/>
    <w:rsid w:val="00234328"/>
    <w:rsid w:val="00236691"/>
    <w:rsid w:val="002403E8"/>
    <w:rsid w:val="00242CD3"/>
    <w:rsid w:val="002442B4"/>
    <w:rsid w:val="00246B3F"/>
    <w:rsid w:val="00247BBB"/>
    <w:rsid w:val="00255EFB"/>
    <w:rsid w:val="002607EB"/>
    <w:rsid w:val="002613B4"/>
    <w:rsid w:val="00266CEB"/>
    <w:rsid w:val="002670E3"/>
    <w:rsid w:val="002673FB"/>
    <w:rsid w:val="00267767"/>
    <w:rsid w:val="00271620"/>
    <w:rsid w:val="00272BB0"/>
    <w:rsid w:val="002776C3"/>
    <w:rsid w:val="002804EE"/>
    <w:rsid w:val="00283CEB"/>
    <w:rsid w:val="00285102"/>
    <w:rsid w:val="00285188"/>
    <w:rsid w:val="00286066"/>
    <w:rsid w:val="00290832"/>
    <w:rsid w:val="0029176A"/>
    <w:rsid w:val="00292324"/>
    <w:rsid w:val="00292656"/>
    <w:rsid w:val="002950AE"/>
    <w:rsid w:val="002958ED"/>
    <w:rsid w:val="0029696B"/>
    <w:rsid w:val="002A1371"/>
    <w:rsid w:val="002A5243"/>
    <w:rsid w:val="002A7539"/>
    <w:rsid w:val="002A75A7"/>
    <w:rsid w:val="002A7842"/>
    <w:rsid w:val="002B404E"/>
    <w:rsid w:val="002B43AF"/>
    <w:rsid w:val="002C33A2"/>
    <w:rsid w:val="002C684A"/>
    <w:rsid w:val="002C78D3"/>
    <w:rsid w:val="002D0735"/>
    <w:rsid w:val="002D20C2"/>
    <w:rsid w:val="002D43AF"/>
    <w:rsid w:val="002D66F8"/>
    <w:rsid w:val="002E0D9E"/>
    <w:rsid w:val="002E11C1"/>
    <w:rsid w:val="002E2C27"/>
    <w:rsid w:val="002E35F7"/>
    <w:rsid w:val="002E6BDC"/>
    <w:rsid w:val="002E6FB5"/>
    <w:rsid w:val="002E7145"/>
    <w:rsid w:val="002F1136"/>
    <w:rsid w:val="00300977"/>
    <w:rsid w:val="003009B3"/>
    <w:rsid w:val="003025EC"/>
    <w:rsid w:val="00305BD7"/>
    <w:rsid w:val="00306618"/>
    <w:rsid w:val="0031089D"/>
    <w:rsid w:val="0031092C"/>
    <w:rsid w:val="003111E4"/>
    <w:rsid w:val="003151C8"/>
    <w:rsid w:val="00316D24"/>
    <w:rsid w:val="00324653"/>
    <w:rsid w:val="0032705D"/>
    <w:rsid w:val="0032780A"/>
    <w:rsid w:val="00332455"/>
    <w:rsid w:val="00340BAB"/>
    <w:rsid w:val="003430D0"/>
    <w:rsid w:val="00345D4E"/>
    <w:rsid w:val="00347814"/>
    <w:rsid w:val="0035063C"/>
    <w:rsid w:val="0035284B"/>
    <w:rsid w:val="00353E13"/>
    <w:rsid w:val="00354BAD"/>
    <w:rsid w:val="003567FF"/>
    <w:rsid w:val="003617E6"/>
    <w:rsid w:val="00361ED8"/>
    <w:rsid w:val="00363D90"/>
    <w:rsid w:val="003707CF"/>
    <w:rsid w:val="00370F5F"/>
    <w:rsid w:val="003728B5"/>
    <w:rsid w:val="00372DDE"/>
    <w:rsid w:val="00375CFB"/>
    <w:rsid w:val="00377313"/>
    <w:rsid w:val="003778A3"/>
    <w:rsid w:val="00382A57"/>
    <w:rsid w:val="00383645"/>
    <w:rsid w:val="003857C5"/>
    <w:rsid w:val="0039036A"/>
    <w:rsid w:val="00391933"/>
    <w:rsid w:val="00391CE1"/>
    <w:rsid w:val="003932DE"/>
    <w:rsid w:val="00393C01"/>
    <w:rsid w:val="00397DF8"/>
    <w:rsid w:val="003A0260"/>
    <w:rsid w:val="003A3C62"/>
    <w:rsid w:val="003A494E"/>
    <w:rsid w:val="003B131F"/>
    <w:rsid w:val="003B1842"/>
    <w:rsid w:val="003B1B59"/>
    <w:rsid w:val="003B2E0D"/>
    <w:rsid w:val="003B3467"/>
    <w:rsid w:val="003B5B58"/>
    <w:rsid w:val="003B6B12"/>
    <w:rsid w:val="003B6D64"/>
    <w:rsid w:val="003B6F96"/>
    <w:rsid w:val="003B72FD"/>
    <w:rsid w:val="003C2416"/>
    <w:rsid w:val="003C4501"/>
    <w:rsid w:val="003C714E"/>
    <w:rsid w:val="003C72EB"/>
    <w:rsid w:val="003D0A35"/>
    <w:rsid w:val="003D1B9A"/>
    <w:rsid w:val="003D2ADC"/>
    <w:rsid w:val="003D318D"/>
    <w:rsid w:val="003D38B0"/>
    <w:rsid w:val="003D74A0"/>
    <w:rsid w:val="003E1ED7"/>
    <w:rsid w:val="003E3571"/>
    <w:rsid w:val="003E376F"/>
    <w:rsid w:val="003E58BC"/>
    <w:rsid w:val="003E6649"/>
    <w:rsid w:val="003F44F2"/>
    <w:rsid w:val="003F504E"/>
    <w:rsid w:val="00401926"/>
    <w:rsid w:val="00404D2E"/>
    <w:rsid w:val="0040505E"/>
    <w:rsid w:val="00405879"/>
    <w:rsid w:val="0040663E"/>
    <w:rsid w:val="00406A04"/>
    <w:rsid w:val="00411BFB"/>
    <w:rsid w:val="00413304"/>
    <w:rsid w:val="0041570F"/>
    <w:rsid w:val="00416001"/>
    <w:rsid w:val="004210D3"/>
    <w:rsid w:val="00421D16"/>
    <w:rsid w:val="00422DB3"/>
    <w:rsid w:val="00423938"/>
    <w:rsid w:val="004249BC"/>
    <w:rsid w:val="0042640A"/>
    <w:rsid w:val="00427041"/>
    <w:rsid w:val="00430660"/>
    <w:rsid w:val="00433719"/>
    <w:rsid w:val="00433D90"/>
    <w:rsid w:val="00434B31"/>
    <w:rsid w:val="00434F28"/>
    <w:rsid w:val="00443892"/>
    <w:rsid w:val="004440F7"/>
    <w:rsid w:val="00450012"/>
    <w:rsid w:val="004507CB"/>
    <w:rsid w:val="00451D76"/>
    <w:rsid w:val="004530D9"/>
    <w:rsid w:val="00453408"/>
    <w:rsid w:val="00455E85"/>
    <w:rsid w:val="00457E2C"/>
    <w:rsid w:val="004631AA"/>
    <w:rsid w:val="00463D0B"/>
    <w:rsid w:val="00464E90"/>
    <w:rsid w:val="004660E6"/>
    <w:rsid w:val="00466743"/>
    <w:rsid w:val="004667EA"/>
    <w:rsid w:val="00467278"/>
    <w:rsid w:val="004702CC"/>
    <w:rsid w:val="00471061"/>
    <w:rsid w:val="00473882"/>
    <w:rsid w:val="00474097"/>
    <w:rsid w:val="00475172"/>
    <w:rsid w:val="004754D9"/>
    <w:rsid w:val="004767EB"/>
    <w:rsid w:val="00476CE5"/>
    <w:rsid w:val="00477665"/>
    <w:rsid w:val="00480A8A"/>
    <w:rsid w:val="00481370"/>
    <w:rsid w:val="004815C2"/>
    <w:rsid w:val="00481C94"/>
    <w:rsid w:val="00486784"/>
    <w:rsid w:val="00486E2D"/>
    <w:rsid w:val="004916A2"/>
    <w:rsid w:val="004922D6"/>
    <w:rsid w:val="004935B9"/>
    <w:rsid w:val="004936E3"/>
    <w:rsid w:val="00495BB6"/>
    <w:rsid w:val="004976E8"/>
    <w:rsid w:val="004A1A2E"/>
    <w:rsid w:val="004A218B"/>
    <w:rsid w:val="004A729B"/>
    <w:rsid w:val="004A7B5B"/>
    <w:rsid w:val="004B756D"/>
    <w:rsid w:val="004C1EA2"/>
    <w:rsid w:val="004C6ECE"/>
    <w:rsid w:val="004D1DBB"/>
    <w:rsid w:val="004D3160"/>
    <w:rsid w:val="004D7783"/>
    <w:rsid w:val="004E16A7"/>
    <w:rsid w:val="004E5976"/>
    <w:rsid w:val="004E6971"/>
    <w:rsid w:val="004E7688"/>
    <w:rsid w:val="004E7D4D"/>
    <w:rsid w:val="004F18B7"/>
    <w:rsid w:val="004F353A"/>
    <w:rsid w:val="004F5146"/>
    <w:rsid w:val="004F5842"/>
    <w:rsid w:val="005015CD"/>
    <w:rsid w:val="00502BC7"/>
    <w:rsid w:val="00503A5A"/>
    <w:rsid w:val="00506751"/>
    <w:rsid w:val="00506C0B"/>
    <w:rsid w:val="0050706D"/>
    <w:rsid w:val="00507D1E"/>
    <w:rsid w:val="00511A46"/>
    <w:rsid w:val="00512407"/>
    <w:rsid w:val="00513410"/>
    <w:rsid w:val="005136E9"/>
    <w:rsid w:val="00514007"/>
    <w:rsid w:val="005148A0"/>
    <w:rsid w:val="00514E55"/>
    <w:rsid w:val="00522B82"/>
    <w:rsid w:val="005236F4"/>
    <w:rsid w:val="00526C83"/>
    <w:rsid w:val="005301F6"/>
    <w:rsid w:val="00530490"/>
    <w:rsid w:val="00532936"/>
    <w:rsid w:val="005372F0"/>
    <w:rsid w:val="0054221F"/>
    <w:rsid w:val="00542DFE"/>
    <w:rsid w:val="00542E8F"/>
    <w:rsid w:val="005442AB"/>
    <w:rsid w:val="00544574"/>
    <w:rsid w:val="0054479A"/>
    <w:rsid w:val="00544A17"/>
    <w:rsid w:val="00544AAC"/>
    <w:rsid w:val="00545CF8"/>
    <w:rsid w:val="005462BB"/>
    <w:rsid w:val="00546F0E"/>
    <w:rsid w:val="005566C8"/>
    <w:rsid w:val="00561EBF"/>
    <w:rsid w:val="00567021"/>
    <w:rsid w:val="005702CF"/>
    <w:rsid w:val="00572234"/>
    <w:rsid w:val="00574830"/>
    <w:rsid w:val="00575690"/>
    <w:rsid w:val="00575D0C"/>
    <w:rsid w:val="0057653F"/>
    <w:rsid w:val="0058101A"/>
    <w:rsid w:val="00581C8B"/>
    <w:rsid w:val="00582552"/>
    <w:rsid w:val="00583FC8"/>
    <w:rsid w:val="0058530E"/>
    <w:rsid w:val="0058708D"/>
    <w:rsid w:val="00590133"/>
    <w:rsid w:val="00591422"/>
    <w:rsid w:val="00592D80"/>
    <w:rsid w:val="0059403D"/>
    <w:rsid w:val="0059476B"/>
    <w:rsid w:val="00594E71"/>
    <w:rsid w:val="00595462"/>
    <w:rsid w:val="00595580"/>
    <w:rsid w:val="005956C1"/>
    <w:rsid w:val="00595E67"/>
    <w:rsid w:val="00596FC0"/>
    <w:rsid w:val="005A1608"/>
    <w:rsid w:val="005A2C52"/>
    <w:rsid w:val="005A31C9"/>
    <w:rsid w:val="005A3B61"/>
    <w:rsid w:val="005A56C6"/>
    <w:rsid w:val="005B34F0"/>
    <w:rsid w:val="005B4376"/>
    <w:rsid w:val="005B4448"/>
    <w:rsid w:val="005B57CA"/>
    <w:rsid w:val="005B5E90"/>
    <w:rsid w:val="005B6A49"/>
    <w:rsid w:val="005B72D2"/>
    <w:rsid w:val="005C0B82"/>
    <w:rsid w:val="005C1652"/>
    <w:rsid w:val="005C2FA1"/>
    <w:rsid w:val="005C3874"/>
    <w:rsid w:val="005C3B50"/>
    <w:rsid w:val="005C4B4F"/>
    <w:rsid w:val="005D2A8F"/>
    <w:rsid w:val="005D42AD"/>
    <w:rsid w:val="005D454F"/>
    <w:rsid w:val="005D4DA9"/>
    <w:rsid w:val="005D5657"/>
    <w:rsid w:val="005D5913"/>
    <w:rsid w:val="005D5DB1"/>
    <w:rsid w:val="005D5E1F"/>
    <w:rsid w:val="005E2A57"/>
    <w:rsid w:val="005E4A13"/>
    <w:rsid w:val="005E534A"/>
    <w:rsid w:val="005F06D4"/>
    <w:rsid w:val="005F0E4C"/>
    <w:rsid w:val="005F25B1"/>
    <w:rsid w:val="005F41FA"/>
    <w:rsid w:val="005F4E32"/>
    <w:rsid w:val="005F573B"/>
    <w:rsid w:val="005F57B1"/>
    <w:rsid w:val="00600F9F"/>
    <w:rsid w:val="00602395"/>
    <w:rsid w:val="00605794"/>
    <w:rsid w:val="00605AFD"/>
    <w:rsid w:val="00606080"/>
    <w:rsid w:val="00612287"/>
    <w:rsid w:val="006122F6"/>
    <w:rsid w:val="0061238F"/>
    <w:rsid w:val="00613C33"/>
    <w:rsid w:val="00613F9D"/>
    <w:rsid w:val="00615140"/>
    <w:rsid w:val="00615525"/>
    <w:rsid w:val="006216AC"/>
    <w:rsid w:val="0062329C"/>
    <w:rsid w:val="006239AE"/>
    <w:rsid w:val="00626BB9"/>
    <w:rsid w:val="006308F6"/>
    <w:rsid w:val="00630A11"/>
    <w:rsid w:val="00630EAA"/>
    <w:rsid w:val="00631521"/>
    <w:rsid w:val="0063161E"/>
    <w:rsid w:val="00633D35"/>
    <w:rsid w:val="00633FB4"/>
    <w:rsid w:val="00636C0C"/>
    <w:rsid w:val="006376A3"/>
    <w:rsid w:val="006415D4"/>
    <w:rsid w:val="00647368"/>
    <w:rsid w:val="00647A75"/>
    <w:rsid w:val="00651999"/>
    <w:rsid w:val="006523F5"/>
    <w:rsid w:val="006529FF"/>
    <w:rsid w:val="00653BE4"/>
    <w:rsid w:val="00654AFF"/>
    <w:rsid w:val="006550B2"/>
    <w:rsid w:val="006556A3"/>
    <w:rsid w:val="006558E6"/>
    <w:rsid w:val="00656861"/>
    <w:rsid w:val="00660D65"/>
    <w:rsid w:val="00665FB1"/>
    <w:rsid w:val="006668C0"/>
    <w:rsid w:val="006670AD"/>
    <w:rsid w:val="0067189B"/>
    <w:rsid w:val="0067398F"/>
    <w:rsid w:val="00674393"/>
    <w:rsid w:val="00674F68"/>
    <w:rsid w:val="006767F2"/>
    <w:rsid w:val="00676806"/>
    <w:rsid w:val="006773C7"/>
    <w:rsid w:val="006830DA"/>
    <w:rsid w:val="00686216"/>
    <w:rsid w:val="0069072A"/>
    <w:rsid w:val="00693FFD"/>
    <w:rsid w:val="00694401"/>
    <w:rsid w:val="0069444B"/>
    <w:rsid w:val="00694595"/>
    <w:rsid w:val="00694BC9"/>
    <w:rsid w:val="006961BF"/>
    <w:rsid w:val="0069685A"/>
    <w:rsid w:val="00696AF0"/>
    <w:rsid w:val="006A04C0"/>
    <w:rsid w:val="006A0686"/>
    <w:rsid w:val="006A09FF"/>
    <w:rsid w:val="006A3B28"/>
    <w:rsid w:val="006A5396"/>
    <w:rsid w:val="006B17F7"/>
    <w:rsid w:val="006B1AA7"/>
    <w:rsid w:val="006B346F"/>
    <w:rsid w:val="006C00EB"/>
    <w:rsid w:val="006C06CA"/>
    <w:rsid w:val="006C1802"/>
    <w:rsid w:val="006C3689"/>
    <w:rsid w:val="006D38AF"/>
    <w:rsid w:val="006D6AC7"/>
    <w:rsid w:val="006D702C"/>
    <w:rsid w:val="006E00B3"/>
    <w:rsid w:val="006E0BB1"/>
    <w:rsid w:val="006E1104"/>
    <w:rsid w:val="006E18AA"/>
    <w:rsid w:val="006E2377"/>
    <w:rsid w:val="006E3B37"/>
    <w:rsid w:val="006E4B9C"/>
    <w:rsid w:val="006E5A84"/>
    <w:rsid w:val="006E63F9"/>
    <w:rsid w:val="006E7A3B"/>
    <w:rsid w:val="006F5AD7"/>
    <w:rsid w:val="006F6F0A"/>
    <w:rsid w:val="0070000D"/>
    <w:rsid w:val="00701CE7"/>
    <w:rsid w:val="00703D82"/>
    <w:rsid w:val="00703E97"/>
    <w:rsid w:val="00704F25"/>
    <w:rsid w:val="00706BFC"/>
    <w:rsid w:val="00710318"/>
    <w:rsid w:val="007112D2"/>
    <w:rsid w:val="00711B20"/>
    <w:rsid w:val="0071209F"/>
    <w:rsid w:val="00713B8C"/>
    <w:rsid w:val="00713ECB"/>
    <w:rsid w:val="00714493"/>
    <w:rsid w:val="00715030"/>
    <w:rsid w:val="0072052F"/>
    <w:rsid w:val="007211C8"/>
    <w:rsid w:val="00721C0B"/>
    <w:rsid w:val="00723210"/>
    <w:rsid w:val="007237E5"/>
    <w:rsid w:val="0072450D"/>
    <w:rsid w:val="00726029"/>
    <w:rsid w:val="0072682A"/>
    <w:rsid w:val="0073373D"/>
    <w:rsid w:val="007338AC"/>
    <w:rsid w:val="00740129"/>
    <w:rsid w:val="007418BC"/>
    <w:rsid w:val="00742D02"/>
    <w:rsid w:val="00743BA6"/>
    <w:rsid w:val="007476B4"/>
    <w:rsid w:val="007510EA"/>
    <w:rsid w:val="00752B33"/>
    <w:rsid w:val="0075480E"/>
    <w:rsid w:val="00754EFD"/>
    <w:rsid w:val="00755CC8"/>
    <w:rsid w:val="00756C9E"/>
    <w:rsid w:val="007573EF"/>
    <w:rsid w:val="00761FF4"/>
    <w:rsid w:val="00762EC5"/>
    <w:rsid w:val="00763255"/>
    <w:rsid w:val="00765F73"/>
    <w:rsid w:val="00770414"/>
    <w:rsid w:val="00772696"/>
    <w:rsid w:val="00774EFD"/>
    <w:rsid w:val="00776642"/>
    <w:rsid w:val="00776EF5"/>
    <w:rsid w:val="00782E9B"/>
    <w:rsid w:val="00785FEA"/>
    <w:rsid w:val="00786173"/>
    <w:rsid w:val="00786927"/>
    <w:rsid w:val="00790CEA"/>
    <w:rsid w:val="007943E5"/>
    <w:rsid w:val="007968F4"/>
    <w:rsid w:val="00796A8C"/>
    <w:rsid w:val="007A3073"/>
    <w:rsid w:val="007A421D"/>
    <w:rsid w:val="007B19EE"/>
    <w:rsid w:val="007B2334"/>
    <w:rsid w:val="007B2443"/>
    <w:rsid w:val="007C42FA"/>
    <w:rsid w:val="007D1409"/>
    <w:rsid w:val="007D3112"/>
    <w:rsid w:val="007D3B94"/>
    <w:rsid w:val="007D49C3"/>
    <w:rsid w:val="007D5852"/>
    <w:rsid w:val="007D5953"/>
    <w:rsid w:val="007E0BC4"/>
    <w:rsid w:val="007E57EE"/>
    <w:rsid w:val="007F08BF"/>
    <w:rsid w:val="007F22B0"/>
    <w:rsid w:val="007F3279"/>
    <w:rsid w:val="007F3B6C"/>
    <w:rsid w:val="007F4136"/>
    <w:rsid w:val="007F42C4"/>
    <w:rsid w:val="007F4453"/>
    <w:rsid w:val="007F6371"/>
    <w:rsid w:val="007F65D6"/>
    <w:rsid w:val="00804B30"/>
    <w:rsid w:val="00806494"/>
    <w:rsid w:val="00807331"/>
    <w:rsid w:val="00807969"/>
    <w:rsid w:val="00812329"/>
    <w:rsid w:val="00813D8B"/>
    <w:rsid w:val="00826792"/>
    <w:rsid w:val="00830562"/>
    <w:rsid w:val="00833A9D"/>
    <w:rsid w:val="008346DF"/>
    <w:rsid w:val="00840735"/>
    <w:rsid w:val="00840B57"/>
    <w:rsid w:val="008451FD"/>
    <w:rsid w:val="00845D6F"/>
    <w:rsid w:val="00846393"/>
    <w:rsid w:val="00846A0F"/>
    <w:rsid w:val="00847631"/>
    <w:rsid w:val="00850AAA"/>
    <w:rsid w:val="00855058"/>
    <w:rsid w:val="0085613C"/>
    <w:rsid w:val="00861DCF"/>
    <w:rsid w:val="008620A2"/>
    <w:rsid w:val="00862B86"/>
    <w:rsid w:val="00865839"/>
    <w:rsid w:val="00865861"/>
    <w:rsid w:val="0086586D"/>
    <w:rsid w:val="008669CC"/>
    <w:rsid w:val="00867399"/>
    <w:rsid w:val="00867E98"/>
    <w:rsid w:val="0087089B"/>
    <w:rsid w:val="008718C1"/>
    <w:rsid w:val="008722CD"/>
    <w:rsid w:val="00873A0D"/>
    <w:rsid w:val="00875F90"/>
    <w:rsid w:val="00876417"/>
    <w:rsid w:val="0087651F"/>
    <w:rsid w:val="0087655C"/>
    <w:rsid w:val="00877769"/>
    <w:rsid w:val="00877D40"/>
    <w:rsid w:val="008801D3"/>
    <w:rsid w:val="00883494"/>
    <w:rsid w:val="00883592"/>
    <w:rsid w:val="00884112"/>
    <w:rsid w:val="00884142"/>
    <w:rsid w:val="00884CCC"/>
    <w:rsid w:val="00890916"/>
    <w:rsid w:val="008909AA"/>
    <w:rsid w:val="00891C04"/>
    <w:rsid w:val="00891EAA"/>
    <w:rsid w:val="00892995"/>
    <w:rsid w:val="00893565"/>
    <w:rsid w:val="00896431"/>
    <w:rsid w:val="008964DD"/>
    <w:rsid w:val="00896F58"/>
    <w:rsid w:val="008972A0"/>
    <w:rsid w:val="00897617"/>
    <w:rsid w:val="008A04F0"/>
    <w:rsid w:val="008A71EE"/>
    <w:rsid w:val="008B145F"/>
    <w:rsid w:val="008B1EE8"/>
    <w:rsid w:val="008B22CA"/>
    <w:rsid w:val="008B291D"/>
    <w:rsid w:val="008B30DC"/>
    <w:rsid w:val="008B4EF8"/>
    <w:rsid w:val="008B4F53"/>
    <w:rsid w:val="008B5CAC"/>
    <w:rsid w:val="008C2E0B"/>
    <w:rsid w:val="008C6D5B"/>
    <w:rsid w:val="008C6FFE"/>
    <w:rsid w:val="008D0CD9"/>
    <w:rsid w:val="008D2578"/>
    <w:rsid w:val="008D2C03"/>
    <w:rsid w:val="008D2D93"/>
    <w:rsid w:val="008D4CA3"/>
    <w:rsid w:val="008E0063"/>
    <w:rsid w:val="008E1846"/>
    <w:rsid w:val="008E1A70"/>
    <w:rsid w:val="008E2511"/>
    <w:rsid w:val="008E37EF"/>
    <w:rsid w:val="008F0EF2"/>
    <w:rsid w:val="008F4C32"/>
    <w:rsid w:val="008F79D8"/>
    <w:rsid w:val="00903304"/>
    <w:rsid w:val="00903BCD"/>
    <w:rsid w:val="009054B4"/>
    <w:rsid w:val="00905C9C"/>
    <w:rsid w:val="00905CCB"/>
    <w:rsid w:val="00907133"/>
    <w:rsid w:val="009103DE"/>
    <w:rsid w:val="0091078F"/>
    <w:rsid w:val="00913C50"/>
    <w:rsid w:val="00920FA7"/>
    <w:rsid w:val="009217D9"/>
    <w:rsid w:val="00922668"/>
    <w:rsid w:val="009237D6"/>
    <w:rsid w:val="00923AAF"/>
    <w:rsid w:val="00925992"/>
    <w:rsid w:val="00932EF6"/>
    <w:rsid w:val="00933A10"/>
    <w:rsid w:val="00934B02"/>
    <w:rsid w:val="009409CB"/>
    <w:rsid w:val="00942523"/>
    <w:rsid w:val="009450FC"/>
    <w:rsid w:val="00945759"/>
    <w:rsid w:val="00947126"/>
    <w:rsid w:val="00947D84"/>
    <w:rsid w:val="0095146B"/>
    <w:rsid w:val="009533F2"/>
    <w:rsid w:val="00953CF3"/>
    <w:rsid w:val="00953DD1"/>
    <w:rsid w:val="009542DA"/>
    <w:rsid w:val="00955324"/>
    <w:rsid w:val="0096277E"/>
    <w:rsid w:val="009701ED"/>
    <w:rsid w:val="00970318"/>
    <w:rsid w:val="00971445"/>
    <w:rsid w:val="00972248"/>
    <w:rsid w:val="0097753D"/>
    <w:rsid w:val="0098229D"/>
    <w:rsid w:val="00983538"/>
    <w:rsid w:val="0098623D"/>
    <w:rsid w:val="009863A2"/>
    <w:rsid w:val="00987903"/>
    <w:rsid w:val="0099396D"/>
    <w:rsid w:val="00993FCD"/>
    <w:rsid w:val="0099446A"/>
    <w:rsid w:val="00995E0B"/>
    <w:rsid w:val="00996855"/>
    <w:rsid w:val="00996B6D"/>
    <w:rsid w:val="009974A7"/>
    <w:rsid w:val="009A6A34"/>
    <w:rsid w:val="009A75B1"/>
    <w:rsid w:val="009A7991"/>
    <w:rsid w:val="009B03F5"/>
    <w:rsid w:val="009B1E2F"/>
    <w:rsid w:val="009B3BE0"/>
    <w:rsid w:val="009B436D"/>
    <w:rsid w:val="009B5DCA"/>
    <w:rsid w:val="009B7F9A"/>
    <w:rsid w:val="009C326B"/>
    <w:rsid w:val="009C7F55"/>
    <w:rsid w:val="009D0F93"/>
    <w:rsid w:val="009D1112"/>
    <w:rsid w:val="009D144E"/>
    <w:rsid w:val="009D4266"/>
    <w:rsid w:val="009D4997"/>
    <w:rsid w:val="009D49DD"/>
    <w:rsid w:val="009D61CB"/>
    <w:rsid w:val="009E008B"/>
    <w:rsid w:val="009E029D"/>
    <w:rsid w:val="009E5EA7"/>
    <w:rsid w:val="009E7083"/>
    <w:rsid w:val="009F2D51"/>
    <w:rsid w:val="009F7716"/>
    <w:rsid w:val="00A002C8"/>
    <w:rsid w:val="00A01E6C"/>
    <w:rsid w:val="00A0320C"/>
    <w:rsid w:val="00A03BE2"/>
    <w:rsid w:val="00A10B42"/>
    <w:rsid w:val="00A114CE"/>
    <w:rsid w:val="00A15C80"/>
    <w:rsid w:val="00A16F78"/>
    <w:rsid w:val="00A17CAB"/>
    <w:rsid w:val="00A220E2"/>
    <w:rsid w:val="00A221B7"/>
    <w:rsid w:val="00A24305"/>
    <w:rsid w:val="00A27F70"/>
    <w:rsid w:val="00A33601"/>
    <w:rsid w:val="00A37C17"/>
    <w:rsid w:val="00A404B8"/>
    <w:rsid w:val="00A4127C"/>
    <w:rsid w:val="00A4144D"/>
    <w:rsid w:val="00A43C58"/>
    <w:rsid w:val="00A43DE4"/>
    <w:rsid w:val="00A44B58"/>
    <w:rsid w:val="00A50533"/>
    <w:rsid w:val="00A525D5"/>
    <w:rsid w:val="00A53F5B"/>
    <w:rsid w:val="00A5715D"/>
    <w:rsid w:val="00A57EBC"/>
    <w:rsid w:val="00A632E9"/>
    <w:rsid w:val="00A64026"/>
    <w:rsid w:val="00A64F6F"/>
    <w:rsid w:val="00A66355"/>
    <w:rsid w:val="00A674EF"/>
    <w:rsid w:val="00A712F9"/>
    <w:rsid w:val="00A7277C"/>
    <w:rsid w:val="00A739F9"/>
    <w:rsid w:val="00A745B5"/>
    <w:rsid w:val="00A7596F"/>
    <w:rsid w:val="00A76C8F"/>
    <w:rsid w:val="00A7781A"/>
    <w:rsid w:val="00A80418"/>
    <w:rsid w:val="00A81454"/>
    <w:rsid w:val="00A81B56"/>
    <w:rsid w:val="00A84663"/>
    <w:rsid w:val="00A8547E"/>
    <w:rsid w:val="00A863B7"/>
    <w:rsid w:val="00A949B1"/>
    <w:rsid w:val="00A95430"/>
    <w:rsid w:val="00AA503E"/>
    <w:rsid w:val="00AA5BD9"/>
    <w:rsid w:val="00AA6C0D"/>
    <w:rsid w:val="00AA743E"/>
    <w:rsid w:val="00AB136E"/>
    <w:rsid w:val="00AB1982"/>
    <w:rsid w:val="00AB3646"/>
    <w:rsid w:val="00AB422E"/>
    <w:rsid w:val="00AB6242"/>
    <w:rsid w:val="00AB6AE3"/>
    <w:rsid w:val="00AC04D4"/>
    <w:rsid w:val="00AC0897"/>
    <w:rsid w:val="00AC0A16"/>
    <w:rsid w:val="00AC10F4"/>
    <w:rsid w:val="00AC1530"/>
    <w:rsid w:val="00AC1EAF"/>
    <w:rsid w:val="00AC27D4"/>
    <w:rsid w:val="00AC673C"/>
    <w:rsid w:val="00AC70F9"/>
    <w:rsid w:val="00AD0EB9"/>
    <w:rsid w:val="00AD201E"/>
    <w:rsid w:val="00AD5066"/>
    <w:rsid w:val="00AD6FE6"/>
    <w:rsid w:val="00AD730B"/>
    <w:rsid w:val="00AE0A74"/>
    <w:rsid w:val="00AE180E"/>
    <w:rsid w:val="00AE32F0"/>
    <w:rsid w:val="00AE4B7C"/>
    <w:rsid w:val="00AF0226"/>
    <w:rsid w:val="00AF0D3D"/>
    <w:rsid w:val="00AF6C86"/>
    <w:rsid w:val="00AF76A0"/>
    <w:rsid w:val="00B00BC8"/>
    <w:rsid w:val="00B01308"/>
    <w:rsid w:val="00B02CED"/>
    <w:rsid w:val="00B02D2D"/>
    <w:rsid w:val="00B02F3D"/>
    <w:rsid w:val="00B05DEC"/>
    <w:rsid w:val="00B1021D"/>
    <w:rsid w:val="00B10A32"/>
    <w:rsid w:val="00B12163"/>
    <w:rsid w:val="00B123BF"/>
    <w:rsid w:val="00B12D44"/>
    <w:rsid w:val="00B140E8"/>
    <w:rsid w:val="00B15773"/>
    <w:rsid w:val="00B21563"/>
    <w:rsid w:val="00B24F3C"/>
    <w:rsid w:val="00B255E7"/>
    <w:rsid w:val="00B31146"/>
    <w:rsid w:val="00B31894"/>
    <w:rsid w:val="00B31DD1"/>
    <w:rsid w:val="00B326F4"/>
    <w:rsid w:val="00B332B9"/>
    <w:rsid w:val="00B343EE"/>
    <w:rsid w:val="00B35B77"/>
    <w:rsid w:val="00B36063"/>
    <w:rsid w:val="00B36179"/>
    <w:rsid w:val="00B36FF1"/>
    <w:rsid w:val="00B4003D"/>
    <w:rsid w:val="00B42964"/>
    <w:rsid w:val="00B4314B"/>
    <w:rsid w:val="00B432F9"/>
    <w:rsid w:val="00B44BAB"/>
    <w:rsid w:val="00B4759A"/>
    <w:rsid w:val="00B47A79"/>
    <w:rsid w:val="00B5051E"/>
    <w:rsid w:val="00B50FE9"/>
    <w:rsid w:val="00B51112"/>
    <w:rsid w:val="00B53660"/>
    <w:rsid w:val="00B60977"/>
    <w:rsid w:val="00B6354C"/>
    <w:rsid w:val="00B646FF"/>
    <w:rsid w:val="00B66094"/>
    <w:rsid w:val="00B70380"/>
    <w:rsid w:val="00B75038"/>
    <w:rsid w:val="00B75974"/>
    <w:rsid w:val="00B775E6"/>
    <w:rsid w:val="00B779F1"/>
    <w:rsid w:val="00B8157D"/>
    <w:rsid w:val="00B8324C"/>
    <w:rsid w:val="00B83BED"/>
    <w:rsid w:val="00B8499B"/>
    <w:rsid w:val="00B8610F"/>
    <w:rsid w:val="00B869A6"/>
    <w:rsid w:val="00B9288A"/>
    <w:rsid w:val="00B93D4A"/>
    <w:rsid w:val="00B94A8D"/>
    <w:rsid w:val="00B94AFE"/>
    <w:rsid w:val="00BA0D46"/>
    <w:rsid w:val="00BA0E30"/>
    <w:rsid w:val="00BA164D"/>
    <w:rsid w:val="00BA16AB"/>
    <w:rsid w:val="00BA3A33"/>
    <w:rsid w:val="00BA644C"/>
    <w:rsid w:val="00BB3329"/>
    <w:rsid w:val="00BB3FB5"/>
    <w:rsid w:val="00BB6AFF"/>
    <w:rsid w:val="00BB6ED0"/>
    <w:rsid w:val="00BB6FFC"/>
    <w:rsid w:val="00BC122D"/>
    <w:rsid w:val="00BC2D76"/>
    <w:rsid w:val="00BC3A13"/>
    <w:rsid w:val="00BC49A6"/>
    <w:rsid w:val="00BC72EA"/>
    <w:rsid w:val="00BC7467"/>
    <w:rsid w:val="00BD0D52"/>
    <w:rsid w:val="00BD20E7"/>
    <w:rsid w:val="00BD2364"/>
    <w:rsid w:val="00BD6F4D"/>
    <w:rsid w:val="00BD7262"/>
    <w:rsid w:val="00BE4810"/>
    <w:rsid w:val="00BE4EB5"/>
    <w:rsid w:val="00BE6542"/>
    <w:rsid w:val="00BE7FF5"/>
    <w:rsid w:val="00BF2973"/>
    <w:rsid w:val="00BF59CA"/>
    <w:rsid w:val="00BF739C"/>
    <w:rsid w:val="00BF750D"/>
    <w:rsid w:val="00BF7631"/>
    <w:rsid w:val="00C024E1"/>
    <w:rsid w:val="00C04505"/>
    <w:rsid w:val="00C0669B"/>
    <w:rsid w:val="00C067AF"/>
    <w:rsid w:val="00C14257"/>
    <w:rsid w:val="00C165FF"/>
    <w:rsid w:val="00C23144"/>
    <w:rsid w:val="00C234BC"/>
    <w:rsid w:val="00C2406D"/>
    <w:rsid w:val="00C279FD"/>
    <w:rsid w:val="00C3089F"/>
    <w:rsid w:val="00C32DDE"/>
    <w:rsid w:val="00C405E5"/>
    <w:rsid w:val="00C40D5B"/>
    <w:rsid w:val="00C41DFE"/>
    <w:rsid w:val="00C45C26"/>
    <w:rsid w:val="00C50018"/>
    <w:rsid w:val="00C51244"/>
    <w:rsid w:val="00C523F5"/>
    <w:rsid w:val="00C530C0"/>
    <w:rsid w:val="00C533D8"/>
    <w:rsid w:val="00C5424B"/>
    <w:rsid w:val="00C55FE4"/>
    <w:rsid w:val="00C560DD"/>
    <w:rsid w:val="00C57703"/>
    <w:rsid w:val="00C60078"/>
    <w:rsid w:val="00C60223"/>
    <w:rsid w:val="00C61DD7"/>
    <w:rsid w:val="00C622B8"/>
    <w:rsid w:val="00C668A8"/>
    <w:rsid w:val="00C72046"/>
    <w:rsid w:val="00C735B1"/>
    <w:rsid w:val="00C74D1B"/>
    <w:rsid w:val="00C75295"/>
    <w:rsid w:val="00C777D1"/>
    <w:rsid w:val="00C82E4F"/>
    <w:rsid w:val="00C83A6B"/>
    <w:rsid w:val="00C863C5"/>
    <w:rsid w:val="00C866E3"/>
    <w:rsid w:val="00C8722C"/>
    <w:rsid w:val="00C87DF2"/>
    <w:rsid w:val="00C9009B"/>
    <w:rsid w:val="00C90601"/>
    <w:rsid w:val="00C93959"/>
    <w:rsid w:val="00C94869"/>
    <w:rsid w:val="00C978C1"/>
    <w:rsid w:val="00CA1CE8"/>
    <w:rsid w:val="00CA2F2F"/>
    <w:rsid w:val="00CA526D"/>
    <w:rsid w:val="00CA5550"/>
    <w:rsid w:val="00CA75E3"/>
    <w:rsid w:val="00CA7CB0"/>
    <w:rsid w:val="00CB0E11"/>
    <w:rsid w:val="00CB269C"/>
    <w:rsid w:val="00CB33D8"/>
    <w:rsid w:val="00CB367E"/>
    <w:rsid w:val="00CB4B0B"/>
    <w:rsid w:val="00CB53CE"/>
    <w:rsid w:val="00CB5D13"/>
    <w:rsid w:val="00CB6283"/>
    <w:rsid w:val="00CB6F43"/>
    <w:rsid w:val="00CC0A1F"/>
    <w:rsid w:val="00CC1F0D"/>
    <w:rsid w:val="00CC2D55"/>
    <w:rsid w:val="00CC4B49"/>
    <w:rsid w:val="00CC519A"/>
    <w:rsid w:val="00CC54D5"/>
    <w:rsid w:val="00CC676C"/>
    <w:rsid w:val="00CC7441"/>
    <w:rsid w:val="00CC7B8C"/>
    <w:rsid w:val="00CD192D"/>
    <w:rsid w:val="00CD42CC"/>
    <w:rsid w:val="00CD662E"/>
    <w:rsid w:val="00CD6F75"/>
    <w:rsid w:val="00CE011E"/>
    <w:rsid w:val="00CE54F4"/>
    <w:rsid w:val="00CE5581"/>
    <w:rsid w:val="00CE6016"/>
    <w:rsid w:val="00CF1A5F"/>
    <w:rsid w:val="00CF61C6"/>
    <w:rsid w:val="00D01F10"/>
    <w:rsid w:val="00D02F82"/>
    <w:rsid w:val="00D109BC"/>
    <w:rsid w:val="00D119FF"/>
    <w:rsid w:val="00D12DF6"/>
    <w:rsid w:val="00D130F7"/>
    <w:rsid w:val="00D14335"/>
    <w:rsid w:val="00D15A40"/>
    <w:rsid w:val="00D16F47"/>
    <w:rsid w:val="00D2013D"/>
    <w:rsid w:val="00D20428"/>
    <w:rsid w:val="00D212B3"/>
    <w:rsid w:val="00D22F85"/>
    <w:rsid w:val="00D240E7"/>
    <w:rsid w:val="00D2561F"/>
    <w:rsid w:val="00D276DC"/>
    <w:rsid w:val="00D30D6D"/>
    <w:rsid w:val="00D3100C"/>
    <w:rsid w:val="00D31A0D"/>
    <w:rsid w:val="00D33041"/>
    <w:rsid w:val="00D344A5"/>
    <w:rsid w:val="00D35A05"/>
    <w:rsid w:val="00D35F53"/>
    <w:rsid w:val="00D36226"/>
    <w:rsid w:val="00D37444"/>
    <w:rsid w:val="00D37A8B"/>
    <w:rsid w:val="00D40619"/>
    <w:rsid w:val="00D40644"/>
    <w:rsid w:val="00D40869"/>
    <w:rsid w:val="00D40ECB"/>
    <w:rsid w:val="00D41744"/>
    <w:rsid w:val="00D4201C"/>
    <w:rsid w:val="00D4660E"/>
    <w:rsid w:val="00D50264"/>
    <w:rsid w:val="00D535E9"/>
    <w:rsid w:val="00D54D54"/>
    <w:rsid w:val="00D56CF7"/>
    <w:rsid w:val="00D5702F"/>
    <w:rsid w:val="00D577CF"/>
    <w:rsid w:val="00D577D1"/>
    <w:rsid w:val="00D605A6"/>
    <w:rsid w:val="00D6545A"/>
    <w:rsid w:val="00D7185A"/>
    <w:rsid w:val="00D71999"/>
    <w:rsid w:val="00D725F3"/>
    <w:rsid w:val="00D75D79"/>
    <w:rsid w:val="00D76D0C"/>
    <w:rsid w:val="00D82B26"/>
    <w:rsid w:val="00D83A62"/>
    <w:rsid w:val="00D85AD8"/>
    <w:rsid w:val="00D8783C"/>
    <w:rsid w:val="00D9377F"/>
    <w:rsid w:val="00D93C13"/>
    <w:rsid w:val="00D9550C"/>
    <w:rsid w:val="00DA1788"/>
    <w:rsid w:val="00DA1A9F"/>
    <w:rsid w:val="00DA391C"/>
    <w:rsid w:val="00DA3BD1"/>
    <w:rsid w:val="00DA4E90"/>
    <w:rsid w:val="00DA4FE5"/>
    <w:rsid w:val="00DA537F"/>
    <w:rsid w:val="00DA6360"/>
    <w:rsid w:val="00DB059D"/>
    <w:rsid w:val="00DB1645"/>
    <w:rsid w:val="00DB18EE"/>
    <w:rsid w:val="00DB328B"/>
    <w:rsid w:val="00DB4454"/>
    <w:rsid w:val="00DB6DB6"/>
    <w:rsid w:val="00DB71E5"/>
    <w:rsid w:val="00DC24B5"/>
    <w:rsid w:val="00DC3B60"/>
    <w:rsid w:val="00DC4119"/>
    <w:rsid w:val="00DC453F"/>
    <w:rsid w:val="00DC7D25"/>
    <w:rsid w:val="00DD13A3"/>
    <w:rsid w:val="00DD2282"/>
    <w:rsid w:val="00DD5F59"/>
    <w:rsid w:val="00DD6813"/>
    <w:rsid w:val="00DD6E22"/>
    <w:rsid w:val="00DE45D7"/>
    <w:rsid w:val="00DE5DA1"/>
    <w:rsid w:val="00DE73B3"/>
    <w:rsid w:val="00DE79E7"/>
    <w:rsid w:val="00DF000A"/>
    <w:rsid w:val="00DF2A6F"/>
    <w:rsid w:val="00DF31ED"/>
    <w:rsid w:val="00DF32FF"/>
    <w:rsid w:val="00DF49FB"/>
    <w:rsid w:val="00DF7403"/>
    <w:rsid w:val="00E003F6"/>
    <w:rsid w:val="00E04EC4"/>
    <w:rsid w:val="00E05078"/>
    <w:rsid w:val="00E072C3"/>
    <w:rsid w:val="00E07A9E"/>
    <w:rsid w:val="00E103CB"/>
    <w:rsid w:val="00E12C4E"/>
    <w:rsid w:val="00E13607"/>
    <w:rsid w:val="00E14728"/>
    <w:rsid w:val="00E206B6"/>
    <w:rsid w:val="00E21982"/>
    <w:rsid w:val="00E21CB2"/>
    <w:rsid w:val="00E23902"/>
    <w:rsid w:val="00E23A3A"/>
    <w:rsid w:val="00E2474B"/>
    <w:rsid w:val="00E2611D"/>
    <w:rsid w:val="00E26D4F"/>
    <w:rsid w:val="00E31990"/>
    <w:rsid w:val="00E345D3"/>
    <w:rsid w:val="00E41D6D"/>
    <w:rsid w:val="00E426C2"/>
    <w:rsid w:val="00E42D4D"/>
    <w:rsid w:val="00E5080D"/>
    <w:rsid w:val="00E51E01"/>
    <w:rsid w:val="00E527F7"/>
    <w:rsid w:val="00E53F10"/>
    <w:rsid w:val="00E54BF7"/>
    <w:rsid w:val="00E55BFB"/>
    <w:rsid w:val="00E57F28"/>
    <w:rsid w:val="00E61E61"/>
    <w:rsid w:val="00E63F2F"/>
    <w:rsid w:val="00E7077B"/>
    <w:rsid w:val="00E76B8A"/>
    <w:rsid w:val="00E77BFC"/>
    <w:rsid w:val="00E77D8A"/>
    <w:rsid w:val="00E81064"/>
    <w:rsid w:val="00E8138D"/>
    <w:rsid w:val="00E819DF"/>
    <w:rsid w:val="00E826FF"/>
    <w:rsid w:val="00E84CE4"/>
    <w:rsid w:val="00E84FF7"/>
    <w:rsid w:val="00E87CC2"/>
    <w:rsid w:val="00E91CC4"/>
    <w:rsid w:val="00E92260"/>
    <w:rsid w:val="00E93D91"/>
    <w:rsid w:val="00E93F44"/>
    <w:rsid w:val="00E97184"/>
    <w:rsid w:val="00EA0319"/>
    <w:rsid w:val="00EA2715"/>
    <w:rsid w:val="00EA2D43"/>
    <w:rsid w:val="00EA3954"/>
    <w:rsid w:val="00EA53CB"/>
    <w:rsid w:val="00EB1E8C"/>
    <w:rsid w:val="00EB2D8B"/>
    <w:rsid w:val="00EC29FF"/>
    <w:rsid w:val="00EC5576"/>
    <w:rsid w:val="00EC7388"/>
    <w:rsid w:val="00ED22FB"/>
    <w:rsid w:val="00ED2D45"/>
    <w:rsid w:val="00ED66CC"/>
    <w:rsid w:val="00ED6A02"/>
    <w:rsid w:val="00ED7E0F"/>
    <w:rsid w:val="00EE0674"/>
    <w:rsid w:val="00EE08EB"/>
    <w:rsid w:val="00EE10FB"/>
    <w:rsid w:val="00EE29EB"/>
    <w:rsid w:val="00EE5460"/>
    <w:rsid w:val="00EF0C78"/>
    <w:rsid w:val="00EF0C7C"/>
    <w:rsid w:val="00EF0CAE"/>
    <w:rsid w:val="00EF1774"/>
    <w:rsid w:val="00EF21D4"/>
    <w:rsid w:val="00EF2BD9"/>
    <w:rsid w:val="00EF3F08"/>
    <w:rsid w:val="00EF6A5C"/>
    <w:rsid w:val="00EF6C94"/>
    <w:rsid w:val="00EF7C31"/>
    <w:rsid w:val="00EF7F7A"/>
    <w:rsid w:val="00F00908"/>
    <w:rsid w:val="00F00C2C"/>
    <w:rsid w:val="00F04679"/>
    <w:rsid w:val="00F0479B"/>
    <w:rsid w:val="00F04A22"/>
    <w:rsid w:val="00F06F69"/>
    <w:rsid w:val="00F109AE"/>
    <w:rsid w:val="00F14D63"/>
    <w:rsid w:val="00F20108"/>
    <w:rsid w:val="00F20ECA"/>
    <w:rsid w:val="00F2101B"/>
    <w:rsid w:val="00F27AA1"/>
    <w:rsid w:val="00F3036E"/>
    <w:rsid w:val="00F30C35"/>
    <w:rsid w:val="00F360CC"/>
    <w:rsid w:val="00F40D35"/>
    <w:rsid w:val="00F41E3F"/>
    <w:rsid w:val="00F43097"/>
    <w:rsid w:val="00F4536C"/>
    <w:rsid w:val="00F475F4"/>
    <w:rsid w:val="00F50224"/>
    <w:rsid w:val="00F50F3B"/>
    <w:rsid w:val="00F51438"/>
    <w:rsid w:val="00F53484"/>
    <w:rsid w:val="00F55ACC"/>
    <w:rsid w:val="00F57A3B"/>
    <w:rsid w:val="00F57E38"/>
    <w:rsid w:val="00F62A21"/>
    <w:rsid w:val="00F65AEC"/>
    <w:rsid w:val="00F6648A"/>
    <w:rsid w:val="00F66C50"/>
    <w:rsid w:val="00F678E6"/>
    <w:rsid w:val="00F67B85"/>
    <w:rsid w:val="00F67D09"/>
    <w:rsid w:val="00F70B3A"/>
    <w:rsid w:val="00F73095"/>
    <w:rsid w:val="00F7776B"/>
    <w:rsid w:val="00F82B2D"/>
    <w:rsid w:val="00F850BB"/>
    <w:rsid w:val="00F87533"/>
    <w:rsid w:val="00F877F4"/>
    <w:rsid w:val="00F91D1A"/>
    <w:rsid w:val="00F95151"/>
    <w:rsid w:val="00F978CC"/>
    <w:rsid w:val="00FA3B82"/>
    <w:rsid w:val="00FA4F91"/>
    <w:rsid w:val="00FA59EB"/>
    <w:rsid w:val="00FA6CA0"/>
    <w:rsid w:val="00FB1632"/>
    <w:rsid w:val="00FB17EE"/>
    <w:rsid w:val="00FB1930"/>
    <w:rsid w:val="00FB1BB7"/>
    <w:rsid w:val="00FB23CF"/>
    <w:rsid w:val="00FB2CBC"/>
    <w:rsid w:val="00FB3BAC"/>
    <w:rsid w:val="00FB6873"/>
    <w:rsid w:val="00FC08B0"/>
    <w:rsid w:val="00FC3C15"/>
    <w:rsid w:val="00FC41A5"/>
    <w:rsid w:val="00FC4CC7"/>
    <w:rsid w:val="00FC79A2"/>
    <w:rsid w:val="00FD2A47"/>
    <w:rsid w:val="00FD2E39"/>
    <w:rsid w:val="00FD4714"/>
    <w:rsid w:val="00FD6DC3"/>
    <w:rsid w:val="00FE08F1"/>
    <w:rsid w:val="00FE0F3D"/>
    <w:rsid w:val="00FE5004"/>
    <w:rsid w:val="00FE67AF"/>
    <w:rsid w:val="00FE7593"/>
    <w:rsid w:val="00FF0C5D"/>
    <w:rsid w:val="00FF1389"/>
    <w:rsid w:val="00FF1399"/>
    <w:rsid w:val="00FF2946"/>
    <w:rsid w:val="00FF44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7B9B50D"/>
  <w14:defaultImageDpi w14:val="32767"/>
  <w15:chartTrackingRefBased/>
  <w15:docId w15:val="{2DC81E1E-9554-0E41-A10A-764EE3D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EA7"/>
    <w:rPr>
      <w:rFonts w:asciiTheme="minorHAnsi" w:hAnsiTheme="minorHAnsi"/>
      <w:szCs w:val="24"/>
      <w:lang w:val="en-CA"/>
    </w:rPr>
  </w:style>
  <w:style w:type="paragraph" w:styleId="Heading1">
    <w:name w:val="heading 1"/>
    <w:basedOn w:val="ReportTitle"/>
    <w:next w:val="Normal"/>
    <w:link w:val="Heading1Char"/>
    <w:uiPriority w:val="9"/>
    <w:qFormat/>
    <w:rsid w:val="001876E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C1"/>
    <w:pPr>
      <w:keepNext/>
      <w:keepLines/>
      <w:spacing w:before="120" w:after="120"/>
      <w:outlineLvl w:val="1"/>
    </w:pPr>
    <w:rPr>
      <w:rFonts w:ascii="Arial" w:eastAsiaTheme="majorEastAsia" w:hAnsi="Arial" w:cs="Arial"/>
      <w:color w:val="7B230B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72D2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26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pPr>
      <w:tabs>
        <w:tab w:val="left" w:pos="720"/>
      </w:tabs>
      <w:ind w:left="720" w:hanging="720"/>
    </w:pPr>
  </w:style>
  <w:style w:type="paragraph" w:customStyle="1" w:styleId="Titling">
    <w:name w:val="Titling"/>
    <w:basedOn w:val="Normal"/>
    <w:rsid w:val="00153340"/>
    <w:rPr>
      <w:rFonts w:ascii="Arial" w:eastAsia="Times" w:hAnsi="Arial"/>
      <w:sz w:val="32"/>
    </w:rPr>
  </w:style>
  <w:style w:type="character" w:customStyle="1" w:styleId="MonoSpace">
    <w:name w:val="MonoSpace"/>
    <w:uiPriority w:val="1"/>
    <w:qFormat/>
    <w:rsid w:val="00AC0897"/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3EF"/>
    <w:rPr>
      <w:color w:val="0070C0"/>
      <w:u w:val="single"/>
    </w:rPr>
  </w:style>
  <w:style w:type="table" w:styleId="TableGrid">
    <w:name w:val="Table Grid"/>
    <w:basedOn w:val="TableNormal"/>
    <w:uiPriority w:val="39"/>
    <w:rsid w:val="006B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Footer"/>
    <w:link w:val="HeaderChar"/>
    <w:rsid w:val="008B291D"/>
  </w:style>
  <w:style w:type="paragraph" w:styleId="Footer">
    <w:name w:val="footer"/>
    <w:basedOn w:val="Normal"/>
    <w:link w:val="FooterChar"/>
    <w:rsid w:val="008B291D"/>
    <w:pPr>
      <w:tabs>
        <w:tab w:val="right" w:pos="9360"/>
      </w:tabs>
    </w:pPr>
    <w:rPr>
      <w:sz w:val="16"/>
      <w:szCs w:val="16"/>
    </w:rPr>
  </w:style>
  <w:style w:type="character" w:styleId="PageNumber">
    <w:name w:val="page number"/>
    <w:basedOn w:val="DefaultParagraphFont"/>
    <w:rsid w:val="006B2B59"/>
  </w:style>
  <w:style w:type="paragraph" w:customStyle="1" w:styleId="PolicyHeader1">
    <w:name w:val="PolicyHeader1"/>
    <w:basedOn w:val="Heading3"/>
    <w:rsid w:val="00286690"/>
    <w:rPr>
      <w:sz w:val="32"/>
    </w:rPr>
  </w:style>
  <w:style w:type="paragraph" w:styleId="DocumentMap">
    <w:name w:val="Document Map"/>
    <w:basedOn w:val="Normal"/>
    <w:semiHidden/>
    <w:rsid w:val="00A038E0"/>
    <w:pPr>
      <w:shd w:val="clear" w:color="auto" w:fill="C6D5EC"/>
    </w:pPr>
    <w:rPr>
      <w:rFonts w:ascii="Lucida Grande" w:hAnsi="Lucida Grande"/>
    </w:rPr>
  </w:style>
  <w:style w:type="paragraph" w:customStyle="1" w:styleId="Arrows">
    <w:name w:val="Arrows"/>
    <w:basedOn w:val="Normal"/>
    <w:rsid w:val="00A038E0"/>
    <w:pPr>
      <w:numPr>
        <w:numId w:val="1"/>
      </w:numPr>
    </w:pPr>
  </w:style>
  <w:style w:type="paragraph" w:customStyle="1" w:styleId="PolicyHeader2">
    <w:name w:val="PolicyHeader2"/>
    <w:basedOn w:val="Heading3"/>
    <w:rsid w:val="00BC122D"/>
    <w:rPr>
      <w:b w:val="0"/>
      <w:color w:val="9F4110" w:themeColor="accent2" w:themeShade="BF"/>
      <w:sz w:val="28"/>
    </w:rPr>
  </w:style>
  <w:style w:type="paragraph" w:customStyle="1" w:styleId="PolicyHeader3">
    <w:name w:val="PolicyHeader3"/>
    <w:basedOn w:val="Normal"/>
    <w:rsid w:val="00286690"/>
    <w:rPr>
      <w:b/>
      <w:u w:val="single"/>
    </w:rPr>
  </w:style>
  <w:style w:type="character" w:customStyle="1" w:styleId="InternetLink">
    <w:name w:val="Internet Link"/>
    <w:rsid w:val="000B28AA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01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12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129"/>
    <w:rPr>
      <w:rFonts w:ascii="Garamond" w:hAnsi="Garamon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1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129"/>
    <w:rPr>
      <w:rFonts w:ascii="Garamond" w:hAnsi="Garamond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2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2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76EC"/>
    <w:rPr>
      <w:rFonts w:ascii="Arial Black" w:hAnsi="Arial Black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978C1"/>
    <w:rPr>
      <w:rFonts w:ascii="Arial" w:eastAsiaTheme="majorEastAsia" w:hAnsi="Arial" w:cs="Arial"/>
      <w:color w:val="7B230B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0D0"/>
    <w:pPr>
      <w:numPr>
        <w:numId w:val="2"/>
      </w:numPr>
      <w:spacing w:before="120"/>
    </w:pPr>
  </w:style>
  <w:style w:type="paragraph" w:customStyle="1" w:styleId="TableContents">
    <w:name w:val="Table Contents"/>
    <w:basedOn w:val="Normal"/>
    <w:qFormat/>
    <w:rsid w:val="005B4448"/>
    <w:pPr>
      <w:widowControl w:val="0"/>
      <w:suppressLineNumbers/>
      <w:tabs>
        <w:tab w:val="left" w:pos="360"/>
      </w:tabs>
      <w:spacing w:before="60" w:after="60"/>
    </w:pPr>
    <w:rPr>
      <w:rFonts w:eastAsia="SimSun" w:cs="Lucida Sans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1876EC"/>
    <w:pPr>
      <w:spacing w:before="120" w:after="120"/>
    </w:pPr>
    <w:rPr>
      <w:rFonts w:cstheme="minorHAnsi"/>
      <w:bCs/>
      <w:iCs/>
      <w:color w:val="0070C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D37444"/>
    <w:pPr>
      <w:spacing w:before="12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00E5080D"/>
    <w:pPr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40F7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0F7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0F7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0F7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0F7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0F7"/>
    <w:pPr>
      <w:ind w:left="1600"/>
    </w:pPr>
    <w:rPr>
      <w:rFonts w:cstheme="minorHAnsi"/>
      <w:szCs w:val="20"/>
    </w:rPr>
  </w:style>
  <w:style w:type="paragraph" w:styleId="TOCHeading">
    <w:name w:val="TOC Heading"/>
    <w:next w:val="Normal"/>
    <w:uiPriority w:val="39"/>
    <w:unhideWhenUsed/>
    <w:qFormat/>
    <w:rsid w:val="001876EC"/>
    <w:rPr>
      <w:rFonts w:ascii="Arial Black" w:hAnsi="Arial Black" w:cs="Times New Roman (Headings CS)"/>
      <w:caps/>
      <w:noProof/>
      <w:color w:val="7B230B" w:themeColor="accent1" w:themeShade="BF"/>
      <w:sz w:val="32"/>
      <w:szCs w:val="32"/>
      <w:lang w:val="en-CA"/>
    </w:rPr>
  </w:style>
  <w:style w:type="paragraph" w:customStyle="1" w:styleId="DocControl">
    <w:name w:val="DocControl"/>
    <w:basedOn w:val="Heading2"/>
    <w:qFormat/>
    <w:rsid w:val="00E206B6"/>
    <w:pPr>
      <w:spacing w:before="60"/>
    </w:pPr>
    <w:rPr>
      <w:rFonts w:eastAsia="Calibri"/>
    </w:rPr>
  </w:style>
  <w:style w:type="paragraph" w:customStyle="1" w:styleId="TitleAIS4Manual">
    <w:name w:val="Title AIS4 Manual"/>
    <w:basedOn w:val="Normal"/>
    <w:qFormat/>
    <w:rsid w:val="00174D7C"/>
    <w:pPr>
      <w:spacing w:before="120" w:after="120"/>
    </w:pPr>
    <w:rPr>
      <w:rFonts w:ascii="Arial Black" w:hAnsi="Arial Black"/>
      <w:color w:val="7B230B"/>
    </w:rPr>
  </w:style>
  <w:style w:type="paragraph" w:customStyle="1" w:styleId="TitleAIS4ManualSection">
    <w:name w:val="Title AIS4 Manual Section"/>
    <w:basedOn w:val="Normal"/>
    <w:qFormat/>
    <w:rsid w:val="00174D7C"/>
    <w:pPr>
      <w:spacing w:before="120" w:after="120"/>
    </w:pPr>
    <w:rPr>
      <w:rFonts w:ascii="Arial Black" w:hAnsi="Arial Black" w:cs="Arial"/>
      <w:bCs/>
      <w:color w:val="9F411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6226"/>
    <w:rPr>
      <w:rFonts w:ascii="Garamond" w:hAnsi="Garamond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EF"/>
    <w:rPr>
      <w:color w:val="0070C0"/>
      <w:u w:val="single"/>
    </w:rPr>
  </w:style>
  <w:style w:type="paragraph" w:customStyle="1" w:styleId="DocumentationHeader">
    <w:name w:val="DocumentationHeader"/>
    <w:basedOn w:val="Normal"/>
    <w:qFormat/>
    <w:rsid w:val="0059476B"/>
    <w:pPr>
      <w:spacing w:before="120"/>
    </w:pPr>
    <w:rPr>
      <w:b/>
    </w:rPr>
  </w:style>
  <w:style w:type="paragraph" w:customStyle="1" w:styleId="Title1Header">
    <w:name w:val="Title1_Header"/>
    <w:basedOn w:val="Header"/>
    <w:qFormat/>
    <w:rsid w:val="008B291D"/>
    <w:rPr>
      <w:rFonts w:ascii="Arial Black" w:hAnsi="Arial Black"/>
      <w:b/>
      <w:bCs/>
      <w:color w:val="7B230B"/>
      <w:sz w:val="20"/>
      <w:szCs w:val="20"/>
    </w:rPr>
  </w:style>
  <w:style w:type="paragraph" w:customStyle="1" w:styleId="TitleDocType">
    <w:name w:val="Title_DocType"/>
    <w:basedOn w:val="Normal"/>
    <w:qFormat/>
    <w:rsid w:val="00B44BAB"/>
    <w:pPr>
      <w:spacing w:before="120" w:after="120"/>
    </w:pPr>
    <w:rPr>
      <w:rFonts w:ascii="Arial Black" w:hAnsi="Arial Black"/>
      <w:b/>
      <w:bCs/>
      <w:color w:val="7B230B"/>
      <w:sz w:val="48"/>
      <w:szCs w:val="32"/>
    </w:rPr>
  </w:style>
  <w:style w:type="paragraph" w:customStyle="1" w:styleId="TitleDocTitle">
    <w:name w:val="Title_DocTitle"/>
    <w:basedOn w:val="Normal"/>
    <w:qFormat/>
    <w:rsid w:val="00B44BAB"/>
    <w:pPr>
      <w:spacing w:before="120" w:after="120"/>
    </w:pPr>
    <w:rPr>
      <w:rFonts w:ascii="Arial" w:hAnsi="Arial"/>
      <w:bCs/>
      <w:color w:val="7B230B"/>
      <w:sz w:val="32"/>
      <w:szCs w:val="22"/>
    </w:rPr>
  </w:style>
  <w:style w:type="paragraph" w:customStyle="1" w:styleId="TitleLabels">
    <w:name w:val="Title_Labels"/>
    <w:basedOn w:val="Normal"/>
    <w:qFormat/>
    <w:rsid w:val="00B44BAB"/>
    <w:pPr>
      <w:spacing w:before="120" w:after="120"/>
    </w:pPr>
    <w:rPr>
      <w:rFonts w:ascii="Arial" w:hAnsi="Arial" w:cs="Arial"/>
      <w:bCs/>
    </w:rPr>
  </w:style>
  <w:style w:type="paragraph" w:customStyle="1" w:styleId="TitleLabelsValues">
    <w:name w:val="Title_Labels_Values"/>
    <w:basedOn w:val="Normal"/>
    <w:qFormat/>
    <w:rsid w:val="00D20428"/>
    <w:pPr>
      <w:spacing w:before="120" w:after="120"/>
    </w:pPr>
  </w:style>
  <w:style w:type="paragraph" w:styleId="BodyText">
    <w:name w:val="Body Text"/>
    <w:basedOn w:val="Normal"/>
    <w:link w:val="BodyTextChar"/>
    <w:rsid w:val="003707CF"/>
    <w:pPr>
      <w:widowControl w:val="0"/>
      <w:tabs>
        <w:tab w:val="left" w:pos="360"/>
      </w:tabs>
      <w:spacing w:after="140"/>
    </w:pPr>
    <w:rPr>
      <w:rFonts w:eastAsia="SimSun" w:cs="Lucida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707CF"/>
    <w:rPr>
      <w:rFonts w:ascii="Garamond" w:eastAsia="SimSun" w:hAnsi="Garamond" w:cs="Lucida Sans"/>
      <w:sz w:val="22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rsid w:val="00B31DD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B8499B"/>
    <w:rPr>
      <w:rFonts w:ascii="Garamond" w:hAnsi="Garamond"/>
      <w:sz w:val="16"/>
      <w:szCs w:val="16"/>
      <w:lang w:val="en-CA"/>
    </w:rPr>
  </w:style>
  <w:style w:type="character" w:customStyle="1" w:styleId="FooterChar">
    <w:name w:val="Footer Char"/>
    <w:basedOn w:val="DefaultParagraphFont"/>
    <w:link w:val="Footer"/>
    <w:rsid w:val="00B8499B"/>
    <w:rPr>
      <w:rFonts w:ascii="Garamond" w:hAnsi="Garamond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E9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E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E90"/>
    <w:rPr>
      <w:rFonts w:ascii="Garamond" w:hAnsi="Garamond"/>
    </w:rPr>
  </w:style>
  <w:style w:type="character" w:styleId="FootnoteReference">
    <w:name w:val="footnote reference"/>
    <w:basedOn w:val="DefaultParagraphFont"/>
    <w:uiPriority w:val="99"/>
    <w:semiHidden/>
    <w:unhideWhenUsed/>
    <w:rsid w:val="00464E90"/>
    <w:rPr>
      <w:vertAlign w:val="superscript"/>
    </w:rPr>
  </w:style>
  <w:style w:type="paragraph" w:customStyle="1" w:styleId="Bulletsub">
    <w:name w:val="Bullet sub"/>
    <w:basedOn w:val="Normal"/>
    <w:qFormat/>
    <w:rsid w:val="003430D0"/>
    <w:pPr>
      <w:spacing w:before="120"/>
      <w:ind w:left="1134"/>
    </w:pPr>
  </w:style>
  <w:style w:type="paragraph" w:customStyle="1" w:styleId="ReportTitle">
    <w:name w:val="Report_Title"/>
    <w:basedOn w:val="Normal"/>
    <w:qFormat/>
    <w:rsid w:val="00C14257"/>
    <w:rPr>
      <w:rFonts w:ascii="Arial Black" w:hAnsi="Arial Black"/>
      <w:b/>
      <w:noProof/>
      <w:sz w:val="32"/>
      <w:szCs w:val="32"/>
    </w:rPr>
  </w:style>
  <w:style w:type="paragraph" w:customStyle="1" w:styleId="ReportSubTitle">
    <w:name w:val="Report_SubTitle"/>
    <w:basedOn w:val="Normal"/>
    <w:qFormat/>
    <w:rsid w:val="00C14257"/>
    <w:rPr>
      <w:rFonts w:ascii="Arial Black" w:hAnsi="Arial Black"/>
      <w:b/>
      <w:color w:val="FFFFFF" w:themeColor="background1"/>
      <w:szCs w:val="22"/>
    </w:rPr>
  </w:style>
  <w:style w:type="character" w:customStyle="1" w:styleId="Heading3Char">
    <w:name w:val="Heading 3 Char"/>
    <w:basedOn w:val="DefaultParagraphFont"/>
    <w:link w:val="Heading3"/>
    <w:rsid w:val="00D40619"/>
    <w:rPr>
      <w:rFonts w:asciiTheme="minorHAnsi" w:hAnsiTheme="minorHAnsi" w:cstheme="minorHAnsi"/>
      <w:b/>
    </w:rPr>
  </w:style>
  <w:style w:type="paragraph" w:customStyle="1" w:styleId="r-entry">
    <w:name w:val="r-entry"/>
    <w:basedOn w:val="Normal"/>
    <w:rsid w:val="009B3BE0"/>
    <w:pPr>
      <w:spacing w:before="100" w:beforeAutospacing="1" w:after="100" w:afterAutospacing="1"/>
    </w:pPr>
  </w:style>
  <w:style w:type="paragraph" w:customStyle="1" w:styleId="Header2NoTOC">
    <w:name w:val="Header2 No TOC"/>
    <w:basedOn w:val="Normal"/>
    <w:qFormat/>
    <w:rsid w:val="00345D4E"/>
    <w:pPr>
      <w:spacing w:before="120" w:after="120"/>
    </w:pPr>
    <w:rPr>
      <w:rFonts w:ascii="Arial" w:hAnsi="Arial"/>
      <w:color w:val="7B230B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E8C"/>
    <w:rPr>
      <w:rFonts w:ascii="Courier New" w:hAnsi="Courier New" w:cs="Courier New"/>
      <w:lang w:val="en-CA"/>
    </w:rPr>
  </w:style>
  <w:style w:type="character" w:customStyle="1" w:styleId="h1">
    <w:name w:val="h1"/>
    <w:basedOn w:val="DefaultParagraphFont"/>
    <w:rsid w:val="00EB1E8C"/>
  </w:style>
  <w:style w:type="paragraph" w:customStyle="1" w:styleId="TableCell">
    <w:name w:val="Table_Cell"/>
    <w:basedOn w:val="Normal"/>
    <w:qFormat/>
    <w:rsid w:val="0029696B"/>
    <w:pPr>
      <w:spacing w:before="60" w:after="60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harddancy/sfuvault2/StandardDocs/ShortDoc.dotx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DB03AE-B835-A34C-8891-8EBAA30E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ShortDoc.dotx</Template>
  <TotalTime>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SFU Archives and Records Management Department</Company>
  <LinksUpToDate>false</LinksUpToDate>
  <CharactersWithSpaces>925</CharactersWithSpaces>
  <SharedDoc>false</SharedDoc>
  <HyperlinkBase/>
  <HLinks>
    <vt:vector size="6" baseType="variant">
      <vt:variant>
        <vt:i4>7929866</vt:i4>
      </vt:variant>
      <vt:variant>
        <vt:i4>2048</vt:i4>
      </vt:variant>
      <vt:variant>
        <vt:i4>1025</vt:i4>
      </vt:variant>
      <vt:variant>
        <vt:i4>1</vt:i4>
      </vt:variant>
      <vt:variant>
        <vt:lpwstr>SFURedSmallLogoOnly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Dancy</dc:creator>
  <cp:keywords/>
  <dc:description/>
  <cp:lastModifiedBy>Richard Dancy</cp:lastModifiedBy>
  <cp:revision>5</cp:revision>
  <cp:lastPrinted>2021-12-23T21:58:00Z</cp:lastPrinted>
  <dcterms:created xsi:type="dcterms:W3CDTF">2021-12-24T03:03:00Z</dcterms:created>
  <dcterms:modified xsi:type="dcterms:W3CDTF">2022-01-06T21:22:00Z</dcterms:modified>
  <cp:category/>
</cp:coreProperties>
</file>