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6A5A" w14:textId="5D23BE97" w:rsidR="003C72EB" w:rsidRDefault="003C72EB" w:rsidP="003C72EB">
      <w:bookmarkStart w:id="0" w:name="OLE_LINK3"/>
      <w:bookmarkStart w:id="1" w:name="OLE_LINK4"/>
    </w:p>
    <w:p w14:paraId="3F539526" w14:textId="048DBB09" w:rsidR="003A2BDC" w:rsidRDefault="003A2BDC" w:rsidP="003C72EB"/>
    <w:p w14:paraId="4C4CEEC8" w14:textId="3E71566F" w:rsidR="003A2BDC" w:rsidRDefault="003A2BDC" w:rsidP="003C72EB"/>
    <w:p w14:paraId="1D0DA9C2" w14:textId="30362B41" w:rsidR="003A2BDC" w:rsidRDefault="003A2BDC" w:rsidP="003C72EB"/>
    <w:p w14:paraId="292623CC" w14:textId="77777777" w:rsidR="003A2BDC" w:rsidRDefault="003A2BDC" w:rsidP="003C72EB"/>
    <w:p w14:paraId="65D2C26E" w14:textId="70D96309" w:rsidR="005B6A49" w:rsidRPr="003A2BDC" w:rsidRDefault="003A2BDC" w:rsidP="003A2BDC">
      <w:pPr>
        <w:pStyle w:val="Heading1"/>
        <w:jc w:val="center"/>
        <w:rPr>
          <w:sz w:val="48"/>
          <w:szCs w:val="48"/>
        </w:rPr>
      </w:pPr>
      <w:r w:rsidRPr="003A2BDC">
        <w:rPr>
          <w:sz w:val="48"/>
          <w:szCs w:val="48"/>
        </w:rPr>
        <w:t>Appendices</w:t>
      </w:r>
    </w:p>
    <w:p w14:paraId="6179D797" w14:textId="77777777" w:rsidR="00405879" w:rsidRDefault="00405879" w:rsidP="003C72EB"/>
    <w:p w14:paraId="026CBB17" w14:textId="5EB95591" w:rsidR="00E31990" w:rsidRDefault="00E31990" w:rsidP="003C72EB"/>
    <w:p w14:paraId="07147AEA" w14:textId="6EA535C6" w:rsidR="003A2BDC" w:rsidRDefault="003A2BDC" w:rsidP="003C72EB"/>
    <w:p w14:paraId="447EF9B9" w14:textId="77777777" w:rsidR="003A2BDC" w:rsidRDefault="003A2BDC">
      <w:pPr>
        <w:spacing w:line="240" w:lineRule="auto"/>
        <w:rPr>
          <w:rFonts w:ascii="Arial Black" w:eastAsiaTheme="majorEastAsia" w:hAnsi="Arial Black" w:cs="Arial"/>
          <w:b/>
          <w:caps/>
          <w:color w:val="7B230B"/>
          <w:sz w:val="48"/>
          <w:szCs w:val="48"/>
        </w:rPr>
      </w:pPr>
      <w:r>
        <w:rPr>
          <w:sz w:val="48"/>
          <w:szCs w:val="48"/>
        </w:rPr>
        <w:br w:type="page"/>
      </w:r>
    </w:p>
    <w:p w14:paraId="4975596E" w14:textId="77777777" w:rsidR="003A2BDC" w:rsidRPr="003A2BDC" w:rsidRDefault="003A2BDC" w:rsidP="003A2BDC"/>
    <w:p w14:paraId="06DEC56C" w14:textId="77777777" w:rsidR="003A2BDC" w:rsidRPr="003A2BDC" w:rsidRDefault="003A2BDC" w:rsidP="003A2BDC"/>
    <w:p w14:paraId="17DC0427" w14:textId="77777777" w:rsidR="003A2BDC" w:rsidRPr="003A2BDC" w:rsidRDefault="003A2BDC" w:rsidP="003A2BDC"/>
    <w:p w14:paraId="576837EC" w14:textId="77777777" w:rsidR="003A2BDC" w:rsidRPr="003A2BDC" w:rsidRDefault="003A2BDC" w:rsidP="003A2BDC"/>
    <w:p w14:paraId="426C52F7" w14:textId="77777777" w:rsidR="003A2BDC" w:rsidRPr="003A2BDC" w:rsidRDefault="003A2BDC" w:rsidP="003A2BDC"/>
    <w:p w14:paraId="530CEE08" w14:textId="082FF44B" w:rsidR="003A2BDC" w:rsidRPr="003A2BDC" w:rsidRDefault="003A2BDC" w:rsidP="003A2BDC">
      <w:pPr>
        <w:pStyle w:val="Heading1"/>
        <w:jc w:val="center"/>
        <w:rPr>
          <w:sz w:val="48"/>
          <w:szCs w:val="48"/>
        </w:rPr>
      </w:pPr>
      <w:r w:rsidRPr="003A2BDC">
        <w:rPr>
          <w:sz w:val="48"/>
          <w:szCs w:val="48"/>
        </w:rPr>
        <w:t xml:space="preserve">Appendix </w:t>
      </w:r>
      <w:r>
        <w:rPr>
          <w:sz w:val="48"/>
          <w:szCs w:val="48"/>
        </w:rPr>
        <w:t>A</w:t>
      </w:r>
    </w:p>
    <w:bookmarkEnd w:id="0"/>
    <w:bookmarkEnd w:id="1"/>
    <w:p w14:paraId="57C366EF" w14:textId="40C612E1" w:rsidR="00D7185A" w:rsidRPr="003A2BDC" w:rsidRDefault="003A2BDC" w:rsidP="003A2BDC">
      <w:pPr>
        <w:pStyle w:val="Heading1"/>
        <w:jc w:val="center"/>
        <w:rPr>
          <w:sz w:val="48"/>
          <w:szCs w:val="48"/>
        </w:rPr>
      </w:pPr>
      <w:r w:rsidRPr="003A2BDC">
        <w:rPr>
          <w:sz w:val="48"/>
          <w:szCs w:val="48"/>
        </w:rPr>
        <w:t>&lt;&lt;insert_title&gt;&gt;</w:t>
      </w:r>
    </w:p>
    <w:p w14:paraId="49A2F080" w14:textId="0AF14DD9" w:rsidR="003A2BDC" w:rsidRDefault="003A2BDC" w:rsidP="00D7185A"/>
    <w:p w14:paraId="66442E29" w14:textId="60ABBACD" w:rsidR="003A2BDC" w:rsidRDefault="003A2BDC" w:rsidP="00D7185A"/>
    <w:p w14:paraId="372A377F" w14:textId="699FC1A0" w:rsidR="003A2BDC" w:rsidRDefault="003A2BDC" w:rsidP="00D7185A"/>
    <w:p w14:paraId="77A7B5A8" w14:textId="77F0F486" w:rsidR="003A2BDC" w:rsidRDefault="003A2BDC" w:rsidP="00D7185A"/>
    <w:p w14:paraId="71E1BAAD" w14:textId="77777777" w:rsidR="003A2BDC" w:rsidRPr="00D7185A" w:rsidRDefault="003A2BDC" w:rsidP="00D7185A">
      <w:pPr>
        <w:rPr>
          <w:rFonts w:eastAsiaTheme="majorEastAsia"/>
        </w:rPr>
      </w:pPr>
    </w:p>
    <w:sectPr w:rsidR="003A2BDC" w:rsidRPr="00D7185A" w:rsidSect="003A2BDC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33089" w14:textId="77777777" w:rsidR="008E0212" w:rsidRDefault="008E0212" w:rsidP="009D61CB">
      <w:r>
        <w:separator/>
      </w:r>
    </w:p>
    <w:p w14:paraId="6B59E1B7" w14:textId="77777777" w:rsidR="008E0212" w:rsidRDefault="008E0212" w:rsidP="009D61CB"/>
  </w:endnote>
  <w:endnote w:type="continuationSeparator" w:id="0">
    <w:p w14:paraId="7BA6FAAA" w14:textId="77777777" w:rsidR="008E0212" w:rsidRDefault="008E0212" w:rsidP="009D61CB">
      <w:r>
        <w:continuationSeparator/>
      </w:r>
    </w:p>
    <w:p w14:paraId="4FEB42F8" w14:textId="77777777" w:rsidR="008E0212" w:rsidRDefault="008E0212" w:rsidP="009D61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798F" w14:textId="0597ACD0" w:rsidR="00D7185A" w:rsidRDefault="00D7185A" w:rsidP="003A2BDC">
    <w:pPr>
      <w:pStyle w:val="Header"/>
      <w:tabs>
        <w:tab w:val="clear" w:pos="9360"/>
        <w:tab w:val="right" w:pos="129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FD28E" w14:textId="77777777" w:rsidR="008E0212" w:rsidRDefault="008E0212" w:rsidP="009D61CB">
      <w:r>
        <w:separator/>
      </w:r>
    </w:p>
    <w:p w14:paraId="277D540D" w14:textId="77777777" w:rsidR="008E0212" w:rsidRDefault="008E0212" w:rsidP="009D61CB"/>
  </w:footnote>
  <w:footnote w:type="continuationSeparator" w:id="0">
    <w:p w14:paraId="5491C8DD" w14:textId="77777777" w:rsidR="008E0212" w:rsidRDefault="008E0212" w:rsidP="009D61CB">
      <w:r>
        <w:continuationSeparator/>
      </w:r>
    </w:p>
    <w:p w14:paraId="77D3B9E5" w14:textId="77777777" w:rsidR="008E0212" w:rsidRDefault="008E0212" w:rsidP="009D61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BC7FC" w14:textId="77777777" w:rsidR="008F4C32" w:rsidRDefault="008F4C32">
    <w:pPr>
      <w:pStyle w:val="Header"/>
    </w:pPr>
    <w:r>
      <w:rPr>
        <w:noProof/>
      </w:rPr>
      <w:drawing>
        <wp:inline distT="0" distB="0" distL="0" distR="0" wp14:anchorId="2825CDF0" wp14:editId="4D5A4707">
          <wp:extent cx="2705100" cy="368099"/>
          <wp:effectExtent l="0" t="0" r="0" b="635"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ersitySecretariat_ARM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65520" cy="376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C1A"/>
    <w:multiLevelType w:val="hybridMultilevel"/>
    <w:tmpl w:val="D90895F6"/>
    <w:lvl w:ilvl="0" w:tplc="A8D4757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978F6"/>
    <w:multiLevelType w:val="hybridMultilevel"/>
    <w:tmpl w:val="6B9C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E744F"/>
    <w:multiLevelType w:val="hybridMultilevel"/>
    <w:tmpl w:val="BB64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77C08"/>
    <w:multiLevelType w:val="hybridMultilevel"/>
    <w:tmpl w:val="3408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E42DE"/>
    <w:multiLevelType w:val="hybridMultilevel"/>
    <w:tmpl w:val="C242E912"/>
    <w:lvl w:ilvl="0" w:tplc="5A5A14C0">
      <w:start w:val="1"/>
      <w:numFmt w:val="bullet"/>
      <w:pStyle w:val="Arrows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sz w:val="22"/>
      </w:rPr>
    </w:lvl>
    <w:lvl w:ilvl="1" w:tplc="AF2CC4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BDC"/>
    <w:rsid w:val="00001B85"/>
    <w:rsid w:val="00004CF8"/>
    <w:rsid w:val="00006325"/>
    <w:rsid w:val="000078BB"/>
    <w:rsid w:val="00007E80"/>
    <w:rsid w:val="00010AED"/>
    <w:rsid w:val="00013686"/>
    <w:rsid w:val="0001574F"/>
    <w:rsid w:val="00022866"/>
    <w:rsid w:val="00025587"/>
    <w:rsid w:val="00025A64"/>
    <w:rsid w:val="000266D6"/>
    <w:rsid w:val="000272A8"/>
    <w:rsid w:val="000275D6"/>
    <w:rsid w:val="000279FF"/>
    <w:rsid w:val="000307BC"/>
    <w:rsid w:val="0003179A"/>
    <w:rsid w:val="00033387"/>
    <w:rsid w:val="00034B6B"/>
    <w:rsid w:val="00036E9E"/>
    <w:rsid w:val="0004426C"/>
    <w:rsid w:val="00044335"/>
    <w:rsid w:val="00044AEA"/>
    <w:rsid w:val="000456E9"/>
    <w:rsid w:val="000456F6"/>
    <w:rsid w:val="00051F00"/>
    <w:rsid w:val="00052477"/>
    <w:rsid w:val="0005410A"/>
    <w:rsid w:val="000544FA"/>
    <w:rsid w:val="00054FA8"/>
    <w:rsid w:val="0005614C"/>
    <w:rsid w:val="000631B9"/>
    <w:rsid w:val="00064AB9"/>
    <w:rsid w:val="00064C82"/>
    <w:rsid w:val="00070069"/>
    <w:rsid w:val="00075363"/>
    <w:rsid w:val="0007710A"/>
    <w:rsid w:val="000772CE"/>
    <w:rsid w:val="00082CA2"/>
    <w:rsid w:val="00090137"/>
    <w:rsid w:val="000903E8"/>
    <w:rsid w:val="00095DE3"/>
    <w:rsid w:val="000A1CCC"/>
    <w:rsid w:val="000A2D16"/>
    <w:rsid w:val="000A3B92"/>
    <w:rsid w:val="000A6946"/>
    <w:rsid w:val="000A7FDE"/>
    <w:rsid w:val="000B0EA2"/>
    <w:rsid w:val="000B28AA"/>
    <w:rsid w:val="000B65A7"/>
    <w:rsid w:val="000C118B"/>
    <w:rsid w:val="000C229D"/>
    <w:rsid w:val="000C2451"/>
    <w:rsid w:val="000C26D2"/>
    <w:rsid w:val="000C43DA"/>
    <w:rsid w:val="000C44DC"/>
    <w:rsid w:val="000C4647"/>
    <w:rsid w:val="000D1F6E"/>
    <w:rsid w:val="000D25CA"/>
    <w:rsid w:val="000D5B49"/>
    <w:rsid w:val="000D63F2"/>
    <w:rsid w:val="000D661C"/>
    <w:rsid w:val="000D7711"/>
    <w:rsid w:val="000E66CA"/>
    <w:rsid w:val="000E70EA"/>
    <w:rsid w:val="000E71AC"/>
    <w:rsid w:val="000F79C6"/>
    <w:rsid w:val="001009F1"/>
    <w:rsid w:val="00102C4B"/>
    <w:rsid w:val="00103D08"/>
    <w:rsid w:val="00104436"/>
    <w:rsid w:val="00104BED"/>
    <w:rsid w:val="001104E4"/>
    <w:rsid w:val="00117C04"/>
    <w:rsid w:val="00120E4F"/>
    <w:rsid w:val="001251BD"/>
    <w:rsid w:val="001252B1"/>
    <w:rsid w:val="00125D21"/>
    <w:rsid w:val="001278F8"/>
    <w:rsid w:val="00132C47"/>
    <w:rsid w:val="001338D3"/>
    <w:rsid w:val="00133C54"/>
    <w:rsid w:val="001340F6"/>
    <w:rsid w:val="00134D77"/>
    <w:rsid w:val="00137074"/>
    <w:rsid w:val="00143CFA"/>
    <w:rsid w:val="001477CE"/>
    <w:rsid w:val="00153B7C"/>
    <w:rsid w:val="00153EC7"/>
    <w:rsid w:val="001558C9"/>
    <w:rsid w:val="0015683E"/>
    <w:rsid w:val="00156C0B"/>
    <w:rsid w:val="00163084"/>
    <w:rsid w:val="00163DFC"/>
    <w:rsid w:val="00166858"/>
    <w:rsid w:val="00167106"/>
    <w:rsid w:val="001679F9"/>
    <w:rsid w:val="001726F5"/>
    <w:rsid w:val="00172976"/>
    <w:rsid w:val="00173B12"/>
    <w:rsid w:val="00174D7C"/>
    <w:rsid w:val="0018165C"/>
    <w:rsid w:val="001847EF"/>
    <w:rsid w:val="00186099"/>
    <w:rsid w:val="0018776D"/>
    <w:rsid w:val="00190BCB"/>
    <w:rsid w:val="00191DC5"/>
    <w:rsid w:val="00195EE0"/>
    <w:rsid w:val="001A193C"/>
    <w:rsid w:val="001A597E"/>
    <w:rsid w:val="001A5A2C"/>
    <w:rsid w:val="001A6F39"/>
    <w:rsid w:val="001A7744"/>
    <w:rsid w:val="001B0C67"/>
    <w:rsid w:val="001B4760"/>
    <w:rsid w:val="001B5691"/>
    <w:rsid w:val="001C395D"/>
    <w:rsid w:val="001C3C00"/>
    <w:rsid w:val="001C4E30"/>
    <w:rsid w:val="001C6575"/>
    <w:rsid w:val="001C779A"/>
    <w:rsid w:val="001C7847"/>
    <w:rsid w:val="001C7922"/>
    <w:rsid w:val="001C7D55"/>
    <w:rsid w:val="001D0314"/>
    <w:rsid w:val="001D0D77"/>
    <w:rsid w:val="001D17A3"/>
    <w:rsid w:val="001D1DE4"/>
    <w:rsid w:val="001D3750"/>
    <w:rsid w:val="001D4925"/>
    <w:rsid w:val="001D49A7"/>
    <w:rsid w:val="001D5155"/>
    <w:rsid w:val="001D7BA2"/>
    <w:rsid w:val="001D7DBE"/>
    <w:rsid w:val="001E001D"/>
    <w:rsid w:val="001E2DA2"/>
    <w:rsid w:val="001E2F9D"/>
    <w:rsid w:val="001E42AF"/>
    <w:rsid w:val="001E4E3C"/>
    <w:rsid w:val="001E55DF"/>
    <w:rsid w:val="001E755B"/>
    <w:rsid w:val="001F2547"/>
    <w:rsid w:val="001F2D66"/>
    <w:rsid w:val="001F4B5A"/>
    <w:rsid w:val="001F4CD3"/>
    <w:rsid w:val="001F6954"/>
    <w:rsid w:val="001F7497"/>
    <w:rsid w:val="001F785D"/>
    <w:rsid w:val="00201140"/>
    <w:rsid w:val="00201526"/>
    <w:rsid w:val="00201A6F"/>
    <w:rsid w:val="002044C8"/>
    <w:rsid w:val="00205A2F"/>
    <w:rsid w:val="00206945"/>
    <w:rsid w:val="00206E50"/>
    <w:rsid w:val="00206F1C"/>
    <w:rsid w:val="002071E1"/>
    <w:rsid w:val="00211514"/>
    <w:rsid w:val="00211F24"/>
    <w:rsid w:val="00214A73"/>
    <w:rsid w:val="00214FBC"/>
    <w:rsid w:val="00216115"/>
    <w:rsid w:val="00221081"/>
    <w:rsid w:val="00222346"/>
    <w:rsid w:val="00225C2B"/>
    <w:rsid w:val="00226102"/>
    <w:rsid w:val="00227BE3"/>
    <w:rsid w:val="002302B4"/>
    <w:rsid w:val="00233D8F"/>
    <w:rsid w:val="00234328"/>
    <w:rsid w:val="00236691"/>
    <w:rsid w:val="002403E8"/>
    <w:rsid w:val="00242CD3"/>
    <w:rsid w:val="002442B4"/>
    <w:rsid w:val="00246B3F"/>
    <w:rsid w:val="00247BBB"/>
    <w:rsid w:val="00255EFB"/>
    <w:rsid w:val="002607EB"/>
    <w:rsid w:val="002613B4"/>
    <w:rsid w:val="00266CEB"/>
    <w:rsid w:val="002670E3"/>
    <w:rsid w:val="002673FB"/>
    <w:rsid w:val="00267767"/>
    <w:rsid w:val="00271620"/>
    <w:rsid w:val="00272BB0"/>
    <w:rsid w:val="002776C3"/>
    <w:rsid w:val="002804EE"/>
    <w:rsid w:val="00283CEB"/>
    <w:rsid w:val="00285102"/>
    <w:rsid w:val="00285188"/>
    <w:rsid w:val="00286066"/>
    <w:rsid w:val="00290832"/>
    <w:rsid w:val="0029176A"/>
    <w:rsid w:val="00292324"/>
    <w:rsid w:val="00292656"/>
    <w:rsid w:val="002950AE"/>
    <w:rsid w:val="002958ED"/>
    <w:rsid w:val="0029696B"/>
    <w:rsid w:val="002A1371"/>
    <w:rsid w:val="002A5243"/>
    <w:rsid w:val="002A7539"/>
    <w:rsid w:val="002A75A7"/>
    <w:rsid w:val="002A7842"/>
    <w:rsid w:val="002B404E"/>
    <w:rsid w:val="002B43AF"/>
    <w:rsid w:val="002C684A"/>
    <w:rsid w:val="002C78D3"/>
    <w:rsid w:val="002D0735"/>
    <w:rsid w:val="002D20C2"/>
    <w:rsid w:val="002D66F8"/>
    <w:rsid w:val="002E0D9E"/>
    <w:rsid w:val="002E11C1"/>
    <w:rsid w:val="002E2C27"/>
    <w:rsid w:val="002E35F7"/>
    <w:rsid w:val="002E6BDC"/>
    <w:rsid w:val="002E6FB5"/>
    <w:rsid w:val="002E7145"/>
    <w:rsid w:val="002F1136"/>
    <w:rsid w:val="00300977"/>
    <w:rsid w:val="003009B3"/>
    <w:rsid w:val="003025EC"/>
    <w:rsid w:val="00305BD7"/>
    <w:rsid w:val="00306618"/>
    <w:rsid w:val="0031089D"/>
    <w:rsid w:val="0031092C"/>
    <w:rsid w:val="003111E4"/>
    <w:rsid w:val="003151C8"/>
    <w:rsid w:val="00316D24"/>
    <w:rsid w:val="00324653"/>
    <w:rsid w:val="0032705D"/>
    <w:rsid w:val="00340BAB"/>
    <w:rsid w:val="003430D0"/>
    <w:rsid w:val="00345D4E"/>
    <w:rsid w:val="00347814"/>
    <w:rsid w:val="0035063C"/>
    <w:rsid w:val="0035284B"/>
    <w:rsid w:val="00353E13"/>
    <w:rsid w:val="003567FF"/>
    <w:rsid w:val="003617E6"/>
    <w:rsid w:val="00361ED8"/>
    <w:rsid w:val="00363D90"/>
    <w:rsid w:val="003707CF"/>
    <w:rsid w:val="00370F5F"/>
    <w:rsid w:val="003728B5"/>
    <w:rsid w:val="00372DDE"/>
    <w:rsid w:val="00375CFB"/>
    <w:rsid w:val="00377313"/>
    <w:rsid w:val="003778A3"/>
    <w:rsid w:val="00382A57"/>
    <w:rsid w:val="00383645"/>
    <w:rsid w:val="003857C5"/>
    <w:rsid w:val="0039036A"/>
    <w:rsid w:val="00391933"/>
    <w:rsid w:val="00391CE1"/>
    <w:rsid w:val="003932DE"/>
    <w:rsid w:val="00393C01"/>
    <w:rsid w:val="00397DF8"/>
    <w:rsid w:val="003A0260"/>
    <w:rsid w:val="003A2BDC"/>
    <w:rsid w:val="003A3C62"/>
    <w:rsid w:val="003A494E"/>
    <w:rsid w:val="003B131F"/>
    <w:rsid w:val="003B1842"/>
    <w:rsid w:val="003B1B59"/>
    <w:rsid w:val="003B2E0D"/>
    <w:rsid w:val="003B5B58"/>
    <w:rsid w:val="003B6B12"/>
    <w:rsid w:val="003B6D64"/>
    <w:rsid w:val="003B6F96"/>
    <w:rsid w:val="003B72FD"/>
    <w:rsid w:val="003C2416"/>
    <w:rsid w:val="003C4501"/>
    <w:rsid w:val="003C714E"/>
    <w:rsid w:val="003C72EB"/>
    <w:rsid w:val="003D0A35"/>
    <w:rsid w:val="003D2ADC"/>
    <w:rsid w:val="003D318D"/>
    <w:rsid w:val="003D38B0"/>
    <w:rsid w:val="003D74A0"/>
    <w:rsid w:val="003E1ED7"/>
    <w:rsid w:val="003E3571"/>
    <w:rsid w:val="003E376F"/>
    <w:rsid w:val="003E58BC"/>
    <w:rsid w:val="003E6649"/>
    <w:rsid w:val="003F44F2"/>
    <w:rsid w:val="00401926"/>
    <w:rsid w:val="00404D2E"/>
    <w:rsid w:val="0040505E"/>
    <w:rsid w:val="00405879"/>
    <w:rsid w:val="0040663E"/>
    <w:rsid w:val="00406A04"/>
    <w:rsid w:val="00411BFB"/>
    <w:rsid w:val="00413304"/>
    <w:rsid w:val="0041570F"/>
    <w:rsid w:val="00416001"/>
    <w:rsid w:val="004210D3"/>
    <w:rsid w:val="00421D16"/>
    <w:rsid w:val="00422DB3"/>
    <w:rsid w:val="00423938"/>
    <w:rsid w:val="004249BC"/>
    <w:rsid w:val="0042640A"/>
    <w:rsid w:val="00427041"/>
    <w:rsid w:val="00430660"/>
    <w:rsid w:val="00433719"/>
    <w:rsid w:val="00433D90"/>
    <w:rsid w:val="00434F28"/>
    <w:rsid w:val="00443892"/>
    <w:rsid w:val="004440F7"/>
    <w:rsid w:val="00450012"/>
    <w:rsid w:val="004507CB"/>
    <w:rsid w:val="00451D76"/>
    <w:rsid w:val="004530D9"/>
    <w:rsid w:val="00453408"/>
    <w:rsid w:val="00455E85"/>
    <w:rsid w:val="00457E2C"/>
    <w:rsid w:val="004631AA"/>
    <w:rsid w:val="00463D0B"/>
    <w:rsid w:val="00464E90"/>
    <w:rsid w:val="004660E6"/>
    <w:rsid w:val="00466743"/>
    <w:rsid w:val="004667EA"/>
    <w:rsid w:val="00467278"/>
    <w:rsid w:val="004702CC"/>
    <w:rsid w:val="00471061"/>
    <w:rsid w:val="00473882"/>
    <w:rsid w:val="00474097"/>
    <w:rsid w:val="00475172"/>
    <w:rsid w:val="004754D9"/>
    <w:rsid w:val="004767EB"/>
    <w:rsid w:val="00476CE5"/>
    <w:rsid w:val="00477665"/>
    <w:rsid w:val="00480A8A"/>
    <w:rsid w:val="00481370"/>
    <w:rsid w:val="004815C2"/>
    <w:rsid w:val="00481C94"/>
    <w:rsid w:val="00486784"/>
    <w:rsid w:val="00486E2D"/>
    <w:rsid w:val="004916A2"/>
    <w:rsid w:val="004922D6"/>
    <w:rsid w:val="004935B9"/>
    <w:rsid w:val="004936E3"/>
    <w:rsid w:val="00495BB6"/>
    <w:rsid w:val="004976E8"/>
    <w:rsid w:val="004A1A2E"/>
    <w:rsid w:val="004A218B"/>
    <w:rsid w:val="004A729B"/>
    <w:rsid w:val="004A7B5B"/>
    <w:rsid w:val="004B756D"/>
    <w:rsid w:val="004C1EA2"/>
    <w:rsid w:val="004C6ECE"/>
    <w:rsid w:val="004D1DBB"/>
    <w:rsid w:val="004D3160"/>
    <w:rsid w:val="004E16A7"/>
    <w:rsid w:val="004E5976"/>
    <w:rsid w:val="004E6971"/>
    <w:rsid w:val="004E7688"/>
    <w:rsid w:val="004E7D4D"/>
    <w:rsid w:val="004F18B7"/>
    <w:rsid w:val="004F5146"/>
    <w:rsid w:val="004F5842"/>
    <w:rsid w:val="005015CD"/>
    <w:rsid w:val="00502BC7"/>
    <w:rsid w:val="00503A5A"/>
    <w:rsid w:val="00506751"/>
    <w:rsid w:val="00506C0B"/>
    <w:rsid w:val="0050706D"/>
    <w:rsid w:val="00507D1E"/>
    <w:rsid w:val="00511A46"/>
    <w:rsid w:val="00512407"/>
    <w:rsid w:val="00513410"/>
    <w:rsid w:val="005136E9"/>
    <w:rsid w:val="00514007"/>
    <w:rsid w:val="005148A0"/>
    <w:rsid w:val="00522B82"/>
    <w:rsid w:val="005236F4"/>
    <w:rsid w:val="00526C83"/>
    <w:rsid w:val="005301F6"/>
    <w:rsid w:val="00532936"/>
    <w:rsid w:val="005372F0"/>
    <w:rsid w:val="0054221F"/>
    <w:rsid w:val="00542DFE"/>
    <w:rsid w:val="00542E8F"/>
    <w:rsid w:val="005442AB"/>
    <w:rsid w:val="00544574"/>
    <w:rsid w:val="0054479A"/>
    <w:rsid w:val="00544A17"/>
    <w:rsid w:val="00544AAC"/>
    <w:rsid w:val="00545CF8"/>
    <w:rsid w:val="005462BB"/>
    <w:rsid w:val="00546F0E"/>
    <w:rsid w:val="005566C8"/>
    <w:rsid w:val="00561EBF"/>
    <w:rsid w:val="00567021"/>
    <w:rsid w:val="005702CF"/>
    <w:rsid w:val="00572234"/>
    <w:rsid w:val="00574830"/>
    <w:rsid w:val="00575690"/>
    <w:rsid w:val="00575D0C"/>
    <w:rsid w:val="0057653F"/>
    <w:rsid w:val="0058101A"/>
    <w:rsid w:val="00581C8B"/>
    <w:rsid w:val="00582552"/>
    <w:rsid w:val="00583FC8"/>
    <w:rsid w:val="0058530E"/>
    <w:rsid w:val="0058708D"/>
    <w:rsid w:val="00590133"/>
    <w:rsid w:val="00591422"/>
    <w:rsid w:val="00592D80"/>
    <w:rsid w:val="0059476B"/>
    <w:rsid w:val="00594E71"/>
    <w:rsid w:val="00595462"/>
    <w:rsid w:val="00595580"/>
    <w:rsid w:val="005956C1"/>
    <w:rsid w:val="00595E67"/>
    <w:rsid w:val="00596FC0"/>
    <w:rsid w:val="005A1608"/>
    <w:rsid w:val="005A2C52"/>
    <w:rsid w:val="005A31C9"/>
    <w:rsid w:val="005A3B61"/>
    <w:rsid w:val="005B34F0"/>
    <w:rsid w:val="005B4376"/>
    <w:rsid w:val="005B4448"/>
    <w:rsid w:val="005B57CA"/>
    <w:rsid w:val="005B5E90"/>
    <w:rsid w:val="005B6A49"/>
    <w:rsid w:val="005B72D2"/>
    <w:rsid w:val="005C0B82"/>
    <w:rsid w:val="005C1652"/>
    <w:rsid w:val="005C2FA1"/>
    <w:rsid w:val="005C3874"/>
    <w:rsid w:val="005C3B50"/>
    <w:rsid w:val="005C4B4F"/>
    <w:rsid w:val="005D2A8F"/>
    <w:rsid w:val="005D42AD"/>
    <w:rsid w:val="005D454F"/>
    <w:rsid w:val="005D4DA9"/>
    <w:rsid w:val="005D5657"/>
    <w:rsid w:val="005D5913"/>
    <w:rsid w:val="005D5E1F"/>
    <w:rsid w:val="005E2A57"/>
    <w:rsid w:val="005E4A13"/>
    <w:rsid w:val="005E534A"/>
    <w:rsid w:val="005F06D4"/>
    <w:rsid w:val="005F0E4C"/>
    <w:rsid w:val="005F25B1"/>
    <w:rsid w:val="005F41FA"/>
    <w:rsid w:val="005F573B"/>
    <w:rsid w:val="005F57B1"/>
    <w:rsid w:val="00600F9F"/>
    <w:rsid w:val="00602395"/>
    <w:rsid w:val="00605794"/>
    <w:rsid w:val="00605AFD"/>
    <w:rsid w:val="00606080"/>
    <w:rsid w:val="00612287"/>
    <w:rsid w:val="006122F6"/>
    <w:rsid w:val="0061238F"/>
    <w:rsid w:val="00613C33"/>
    <w:rsid w:val="00615140"/>
    <w:rsid w:val="00615525"/>
    <w:rsid w:val="006216AC"/>
    <w:rsid w:val="0062329C"/>
    <w:rsid w:val="006239AE"/>
    <w:rsid w:val="00626BB9"/>
    <w:rsid w:val="006308F6"/>
    <w:rsid w:val="00630A11"/>
    <w:rsid w:val="00630EAA"/>
    <w:rsid w:val="00631521"/>
    <w:rsid w:val="0063161E"/>
    <w:rsid w:val="00633D35"/>
    <w:rsid w:val="00633FB4"/>
    <w:rsid w:val="00636C0C"/>
    <w:rsid w:val="006376A3"/>
    <w:rsid w:val="006415D4"/>
    <w:rsid w:val="00647368"/>
    <w:rsid w:val="00647A75"/>
    <w:rsid w:val="00651999"/>
    <w:rsid w:val="006529FF"/>
    <w:rsid w:val="00653BE4"/>
    <w:rsid w:val="00654AFF"/>
    <w:rsid w:val="006550B2"/>
    <w:rsid w:val="006556A3"/>
    <w:rsid w:val="006558E6"/>
    <w:rsid w:val="00656861"/>
    <w:rsid w:val="00660D65"/>
    <w:rsid w:val="00665FB1"/>
    <w:rsid w:val="006668C0"/>
    <w:rsid w:val="006670AD"/>
    <w:rsid w:val="0067189B"/>
    <w:rsid w:val="0067398F"/>
    <w:rsid w:val="00674F68"/>
    <w:rsid w:val="006767F2"/>
    <w:rsid w:val="00676806"/>
    <w:rsid w:val="006773C7"/>
    <w:rsid w:val="006830DA"/>
    <w:rsid w:val="00686216"/>
    <w:rsid w:val="0069072A"/>
    <w:rsid w:val="00693FFD"/>
    <w:rsid w:val="00694401"/>
    <w:rsid w:val="0069444B"/>
    <w:rsid w:val="00694595"/>
    <w:rsid w:val="00694BC9"/>
    <w:rsid w:val="006961BF"/>
    <w:rsid w:val="0069685A"/>
    <w:rsid w:val="00696AF0"/>
    <w:rsid w:val="006A04C0"/>
    <w:rsid w:val="006A0686"/>
    <w:rsid w:val="006A09FF"/>
    <w:rsid w:val="006A3B28"/>
    <w:rsid w:val="006A5396"/>
    <w:rsid w:val="006B17F7"/>
    <w:rsid w:val="006B1AA7"/>
    <w:rsid w:val="006B346F"/>
    <w:rsid w:val="006C00EB"/>
    <w:rsid w:val="006C06CA"/>
    <w:rsid w:val="006C1802"/>
    <w:rsid w:val="006C3689"/>
    <w:rsid w:val="006D38AF"/>
    <w:rsid w:val="006D6AC7"/>
    <w:rsid w:val="006D702C"/>
    <w:rsid w:val="006E00B3"/>
    <w:rsid w:val="006E0BB1"/>
    <w:rsid w:val="006E1104"/>
    <w:rsid w:val="006E18AA"/>
    <w:rsid w:val="006E2377"/>
    <w:rsid w:val="006E3B37"/>
    <w:rsid w:val="006E4B9C"/>
    <w:rsid w:val="006E5A84"/>
    <w:rsid w:val="006E63F9"/>
    <w:rsid w:val="006E7A3B"/>
    <w:rsid w:val="006F5AD7"/>
    <w:rsid w:val="006F6F0A"/>
    <w:rsid w:val="0070000D"/>
    <w:rsid w:val="00701CE7"/>
    <w:rsid w:val="00703D82"/>
    <w:rsid w:val="00703E97"/>
    <w:rsid w:val="00704F25"/>
    <w:rsid w:val="00706BFC"/>
    <w:rsid w:val="00710318"/>
    <w:rsid w:val="007112D2"/>
    <w:rsid w:val="00711B20"/>
    <w:rsid w:val="0071209F"/>
    <w:rsid w:val="00713B8C"/>
    <w:rsid w:val="00713ECB"/>
    <w:rsid w:val="00714493"/>
    <w:rsid w:val="00715030"/>
    <w:rsid w:val="007211C8"/>
    <w:rsid w:val="00721C0B"/>
    <w:rsid w:val="00723210"/>
    <w:rsid w:val="007237E5"/>
    <w:rsid w:val="0072450D"/>
    <w:rsid w:val="00726029"/>
    <w:rsid w:val="0072682A"/>
    <w:rsid w:val="0073373D"/>
    <w:rsid w:val="007338AC"/>
    <w:rsid w:val="00740129"/>
    <w:rsid w:val="007418BC"/>
    <w:rsid w:val="00742D02"/>
    <w:rsid w:val="00743BA6"/>
    <w:rsid w:val="007476B4"/>
    <w:rsid w:val="007510EA"/>
    <w:rsid w:val="00752B33"/>
    <w:rsid w:val="0075480E"/>
    <w:rsid w:val="00755CC8"/>
    <w:rsid w:val="00756C9E"/>
    <w:rsid w:val="007573EF"/>
    <w:rsid w:val="00761FF4"/>
    <w:rsid w:val="00762EC5"/>
    <w:rsid w:val="00763255"/>
    <w:rsid w:val="00770414"/>
    <w:rsid w:val="00772696"/>
    <w:rsid w:val="00774EFD"/>
    <w:rsid w:val="00776642"/>
    <w:rsid w:val="00776EF5"/>
    <w:rsid w:val="00782E9B"/>
    <w:rsid w:val="00785FEA"/>
    <w:rsid w:val="00786173"/>
    <w:rsid w:val="00786927"/>
    <w:rsid w:val="00790CEA"/>
    <w:rsid w:val="007943E5"/>
    <w:rsid w:val="007968F4"/>
    <w:rsid w:val="00796A8C"/>
    <w:rsid w:val="007A3073"/>
    <w:rsid w:val="007A421D"/>
    <w:rsid w:val="007B19EE"/>
    <w:rsid w:val="007B2334"/>
    <w:rsid w:val="007B2443"/>
    <w:rsid w:val="007C42FA"/>
    <w:rsid w:val="007D1409"/>
    <w:rsid w:val="007D3112"/>
    <w:rsid w:val="007D3B94"/>
    <w:rsid w:val="007D49C3"/>
    <w:rsid w:val="007D5852"/>
    <w:rsid w:val="007D5953"/>
    <w:rsid w:val="007E0BC4"/>
    <w:rsid w:val="007E57EE"/>
    <w:rsid w:val="007F22B0"/>
    <w:rsid w:val="007F3279"/>
    <w:rsid w:val="007F3B6C"/>
    <w:rsid w:val="007F4136"/>
    <w:rsid w:val="007F42C4"/>
    <w:rsid w:val="007F4453"/>
    <w:rsid w:val="007F6371"/>
    <w:rsid w:val="007F65D6"/>
    <w:rsid w:val="00804B30"/>
    <w:rsid w:val="00806494"/>
    <w:rsid w:val="00807331"/>
    <w:rsid w:val="00807969"/>
    <w:rsid w:val="00812329"/>
    <w:rsid w:val="00813D8B"/>
    <w:rsid w:val="00826792"/>
    <w:rsid w:val="00830562"/>
    <w:rsid w:val="00833A9D"/>
    <w:rsid w:val="008346DF"/>
    <w:rsid w:val="00840735"/>
    <w:rsid w:val="00840B57"/>
    <w:rsid w:val="008451FD"/>
    <w:rsid w:val="00845D6F"/>
    <w:rsid w:val="00846393"/>
    <w:rsid w:val="00846A0F"/>
    <w:rsid w:val="00850AAA"/>
    <w:rsid w:val="00855058"/>
    <w:rsid w:val="0085613C"/>
    <w:rsid w:val="00861DCF"/>
    <w:rsid w:val="00862B86"/>
    <w:rsid w:val="00865861"/>
    <w:rsid w:val="0086586D"/>
    <w:rsid w:val="008669CC"/>
    <w:rsid w:val="00867399"/>
    <w:rsid w:val="0087089B"/>
    <w:rsid w:val="008718C1"/>
    <w:rsid w:val="008722CD"/>
    <w:rsid w:val="00873A0D"/>
    <w:rsid w:val="00875F90"/>
    <w:rsid w:val="0087651F"/>
    <w:rsid w:val="0087655C"/>
    <w:rsid w:val="00877769"/>
    <w:rsid w:val="00877D40"/>
    <w:rsid w:val="008801D3"/>
    <w:rsid w:val="00883494"/>
    <w:rsid w:val="00883592"/>
    <w:rsid w:val="00884112"/>
    <w:rsid w:val="00884142"/>
    <w:rsid w:val="00884CCC"/>
    <w:rsid w:val="00890916"/>
    <w:rsid w:val="008909AA"/>
    <w:rsid w:val="00891C04"/>
    <w:rsid w:val="00891EAA"/>
    <w:rsid w:val="00892995"/>
    <w:rsid w:val="00893565"/>
    <w:rsid w:val="00896431"/>
    <w:rsid w:val="008964DD"/>
    <w:rsid w:val="00896F58"/>
    <w:rsid w:val="008972A0"/>
    <w:rsid w:val="008A04F0"/>
    <w:rsid w:val="008A71EE"/>
    <w:rsid w:val="008B145F"/>
    <w:rsid w:val="008B1EE8"/>
    <w:rsid w:val="008B22CA"/>
    <w:rsid w:val="008B291D"/>
    <w:rsid w:val="008B30DC"/>
    <w:rsid w:val="008B4EF8"/>
    <w:rsid w:val="008B4F53"/>
    <w:rsid w:val="008B5CAC"/>
    <w:rsid w:val="008C2E0B"/>
    <w:rsid w:val="008C6D5B"/>
    <w:rsid w:val="008C6FFE"/>
    <w:rsid w:val="008D0CD9"/>
    <w:rsid w:val="008D2578"/>
    <w:rsid w:val="008D2D93"/>
    <w:rsid w:val="008D4CA3"/>
    <w:rsid w:val="008E0063"/>
    <w:rsid w:val="008E0212"/>
    <w:rsid w:val="008E1846"/>
    <w:rsid w:val="008E1A70"/>
    <w:rsid w:val="008E2511"/>
    <w:rsid w:val="008E37EF"/>
    <w:rsid w:val="008F4C32"/>
    <w:rsid w:val="008F79D8"/>
    <w:rsid w:val="00903304"/>
    <w:rsid w:val="00903BCD"/>
    <w:rsid w:val="009054B4"/>
    <w:rsid w:val="00905C9C"/>
    <w:rsid w:val="00905CCB"/>
    <w:rsid w:val="00907133"/>
    <w:rsid w:val="009103DE"/>
    <w:rsid w:val="0091078F"/>
    <w:rsid w:val="00913C50"/>
    <w:rsid w:val="00920FA7"/>
    <w:rsid w:val="009217D9"/>
    <w:rsid w:val="00922668"/>
    <w:rsid w:val="009237D6"/>
    <w:rsid w:val="00923AAF"/>
    <w:rsid w:val="00925992"/>
    <w:rsid w:val="00932EF6"/>
    <w:rsid w:val="00933A10"/>
    <w:rsid w:val="00934B02"/>
    <w:rsid w:val="009409CB"/>
    <w:rsid w:val="00942523"/>
    <w:rsid w:val="009450FC"/>
    <w:rsid w:val="00945759"/>
    <w:rsid w:val="00947126"/>
    <w:rsid w:val="00947D84"/>
    <w:rsid w:val="0095146B"/>
    <w:rsid w:val="009533F2"/>
    <w:rsid w:val="00953CF3"/>
    <w:rsid w:val="00953DD1"/>
    <w:rsid w:val="009542DA"/>
    <w:rsid w:val="00955324"/>
    <w:rsid w:val="0096277E"/>
    <w:rsid w:val="009701ED"/>
    <w:rsid w:val="00970318"/>
    <w:rsid w:val="00971445"/>
    <w:rsid w:val="00972248"/>
    <w:rsid w:val="0097753D"/>
    <w:rsid w:val="0098229D"/>
    <w:rsid w:val="00983538"/>
    <w:rsid w:val="0098623D"/>
    <w:rsid w:val="009863A2"/>
    <w:rsid w:val="00987903"/>
    <w:rsid w:val="0099396D"/>
    <w:rsid w:val="0099446A"/>
    <w:rsid w:val="00995E0B"/>
    <w:rsid w:val="00996855"/>
    <w:rsid w:val="00996B6D"/>
    <w:rsid w:val="009974A7"/>
    <w:rsid w:val="009A6A34"/>
    <w:rsid w:val="009A75B1"/>
    <w:rsid w:val="009A7991"/>
    <w:rsid w:val="009B03F5"/>
    <w:rsid w:val="009B1E2F"/>
    <w:rsid w:val="009B3BE0"/>
    <w:rsid w:val="009B436D"/>
    <w:rsid w:val="009B5DCA"/>
    <w:rsid w:val="009B7F9A"/>
    <w:rsid w:val="009C326B"/>
    <w:rsid w:val="009C7F55"/>
    <w:rsid w:val="009D0F93"/>
    <w:rsid w:val="009D1112"/>
    <w:rsid w:val="009D144E"/>
    <w:rsid w:val="009D4266"/>
    <w:rsid w:val="009D4997"/>
    <w:rsid w:val="009D49DD"/>
    <w:rsid w:val="009D61CB"/>
    <w:rsid w:val="009E008B"/>
    <w:rsid w:val="009E7083"/>
    <w:rsid w:val="009F2D51"/>
    <w:rsid w:val="009F7716"/>
    <w:rsid w:val="00A002C8"/>
    <w:rsid w:val="00A01E6C"/>
    <w:rsid w:val="00A0320C"/>
    <w:rsid w:val="00A10B42"/>
    <w:rsid w:val="00A114CE"/>
    <w:rsid w:val="00A15C80"/>
    <w:rsid w:val="00A16F78"/>
    <w:rsid w:val="00A17CAB"/>
    <w:rsid w:val="00A220E2"/>
    <w:rsid w:val="00A221B7"/>
    <w:rsid w:val="00A24305"/>
    <w:rsid w:val="00A33601"/>
    <w:rsid w:val="00A37C17"/>
    <w:rsid w:val="00A404B8"/>
    <w:rsid w:val="00A4127C"/>
    <w:rsid w:val="00A4144D"/>
    <w:rsid w:val="00A43C58"/>
    <w:rsid w:val="00A43DE4"/>
    <w:rsid w:val="00A448E0"/>
    <w:rsid w:val="00A44B58"/>
    <w:rsid w:val="00A50533"/>
    <w:rsid w:val="00A525D5"/>
    <w:rsid w:val="00A53F5B"/>
    <w:rsid w:val="00A5715D"/>
    <w:rsid w:val="00A57EBC"/>
    <w:rsid w:val="00A632E9"/>
    <w:rsid w:val="00A64026"/>
    <w:rsid w:val="00A64F6F"/>
    <w:rsid w:val="00A66355"/>
    <w:rsid w:val="00A674EF"/>
    <w:rsid w:val="00A712F9"/>
    <w:rsid w:val="00A7277C"/>
    <w:rsid w:val="00A739F9"/>
    <w:rsid w:val="00A745B5"/>
    <w:rsid w:val="00A7596F"/>
    <w:rsid w:val="00A76C8F"/>
    <w:rsid w:val="00A7781A"/>
    <w:rsid w:val="00A80418"/>
    <w:rsid w:val="00A81454"/>
    <w:rsid w:val="00A84663"/>
    <w:rsid w:val="00A8547E"/>
    <w:rsid w:val="00A863B7"/>
    <w:rsid w:val="00A949B1"/>
    <w:rsid w:val="00A95430"/>
    <w:rsid w:val="00AA503E"/>
    <w:rsid w:val="00AA5BD9"/>
    <w:rsid w:val="00AA6C0D"/>
    <w:rsid w:val="00AA743E"/>
    <w:rsid w:val="00AB136E"/>
    <w:rsid w:val="00AB1982"/>
    <w:rsid w:val="00AB3646"/>
    <w:rsid w:val="00AB422E"/>
    <w:rsid w:val="00AB6242"/>
    <w:rsid w:val="00AB6AE3"/>
    <w:rsid w:val="00AC04D4"/>
    <w:rsid w:val="00AC0897"/>
    <w:rsid w:val="00AC0A16"/>
    <w:rsid w:val="00AC10F4"/>
    <w:rsid w:val="00AC1530"/>
    <w:rsid w:val="00AC27D4"/>
    <w:rsid w:val="00AC673C"/>
    <w:rsid w:val="00AC70F9"/>
    <w:rsid w:val="00AD0EB9"/>
    <w:rsid w:val="00AD201E"/>
    <w:rsid w:val="00AD5066"/>
    <w:rsid w:val="00AD6FE6"/>
    <w:rsid w:val="00AD730B"/>
    <w:rsid w:val="00AE0A74"/>
    <w:rsid w:val="00AE180E"/>
    <w:rsid w:val="00AE32F0"/>
    <w:rsid w:val="00AE4B7C"/>
    <w:rsid w:val="00AF0226"/>
    <w:rsid w:val="00AF0D3D"/>
    <w:rsid w:val="00AF6C86"/>
    <w:rsid w:val="00AF76A0"/>
    <w:rsid w:val="00B00BC8"/>
    <w:rsid w:val="00B01308"/>
    <w:rsid w:val="00B02CED"/>
    <w:rsid w:val="00B02D2D"/>
    <w:rsid w:val="00B02F3D"/>
    <w:rsid w:val="00B05DEC"/>
    <w:rsid w:val="00B1021D"/>
    <w:rsid w:val="00B10A32"/>
    <w:rsid w:val="00B12163"/>
    <w:rsid w:val="00B123BF"/>
    <w:rsid w:val="00B12D44"/>
    <w:rsid w:val="00B15773"/>
    <w:rsid w:val="00B21563"/>
    <w:rsid w:val="00B24F3C"/>
    <w:rsid w:val="00B255E7"/>
    <w:rsid w:val="00B31146"/>
    <w:rsid w:val="00B31DD1"/>
    <w:rsid w:val="00B326F4"/>
    <w:rsid w:val="00B332B9"/>
    <w:rsid w:val="00B343EE"/>
    <w:rsid w:val="00B35B77"/>
    <w:rsid w:val="00B36063"/>
    <w:rsid w:val="00B36179"/>
    <w:rsid w:val="00B36FF1"/>
    <w:rsid w:val="00B4003D"/>
    <w:rsid w:val="00B42964"/>
    <w:rsid w:val="00B4314B"/>
    <w:rsid w:val="00B44BAB"/>
    <w:rsid w:val="00B4759A"/>
    <w:rsid w:val="00B47A79"/>
    <w:rsid w:val="00B5051E"/>
    <w:rsid w:val="00B50FE9"/>
    <w:rsid w:val="00B51112"/>
    <w:rsid w:val="00B53660"/>
    <w:rsid w:val="00B60977"/>
    <w:rsid w:val="00B6354C"/>
    <w:rsid w:val="00B646FF"/>
    <w:rsid w:val="00B66094"/>
    <w:rsid w:val="00B70380"/>
    <w:rsid w:val="00B75038"/>
    <w:rsid w:val="00B75974"/>
    <w:rsid w:val="00B775E6"/>
    <w:rsid w:val="00B779F1"/>
    <w:rsid w:val="00B8157D"/>
    <w:rsid w:val="00B83BED"/>
    <w:rsid w:val="00B8499B"/>
    <w:rsid w:val="00B8610F"/>
    <w:rsid w:val="00B869A6"/>
    <w:rsid w:val="00B9288A"/>
    <w:rsid w:val="00B93D4A"/>
    <w:rsid w:val="00B94A8D"/>
    <w:rsid w:val="00B94AFE"/>
    <w:rsid w:val="00BA0D46"/>
    <w:rsid w:val="00BA0E30"/>
    <w:rsid w:val="00BA164D"/>
    <w:rsid w:val="00BA16AB"/>
    <w:rsid w:val="00BA3A33"/>
    <w:rsid w:val="00BA644C"/>
    <w:rsid w:val="00BB3329"/>
    <w:rsid w:val="00BB3FB5"/>
    <w:rsid w:val="00BB6AFF"/>
    <w:rsid w:val="00BB6ED0"/>
    <w:rsid w:val="00BB6FFC"/>
    <w:rsid w:val="00BC122D"/>
    <w:rsid w:val="00BC2D76"/>
    <w:rsid w:val="00BC3A13"/>
    <w:rsid w:val="00BC49A6"/>
    <w:rsid w:val="00BC72EA"/>
    <w:rsid w:val="00BC7467"/>
    <w:rsid w:val="00BD0D52"/>
    <w:rsid w:val="00BD20E7"/>
    <w:rsid w:val="00BD2364"/>
    <w:rsid w:val="00BD6F4D"/>
    <w:rsid w:val="00BD7262"/>
    <w:rsid w:val="00BE4810"/>
    <w:rsid w:val="00BE4EB5"/>
    <w:rsid w:val="00BE6542"/>
    <w:rsid w:val="00BE7FF5"/>
    <w:rsid w:val="00BF2973"/>
    <w:rsid w:val="00BF739C"/>
    <w:rsid w:val="00BF750D"/>
    <w:rsid w:val="00BF7631"/>
    <w:rsid w:val="00C024E1"/>
    <w:rsid w:val="00C04505"/>
    <w:rsid w:val="00C0669B"/>
    <w:rsid w:val="00C067AF"/>
    <w:rsid w:val="00C14257"/>
    <w:rsid w:val="00C165FF"/>
    <w:rsid w:val="00C23144"/>
    <w:rsid w:val="00C234BC"/>
    <w:rsid w:val="00C2406D"/>
    <w:rsid w:val="00C279FD"/>
    <w:rsid w:val="00C3089F"/>
    <w:rsid w:val="00C32DDE"/>
    <w:rsid w:val="00C405E5"/>
    <w:rsid w:val="00C40D5B"/>
    <w:rsid w:val="00C41DFE"/>
    <w:rsid w:val="00C45C26"/>
    <w:rsid w:val="00C50018"/>
    <w:rsid w:val="00C51244"/>
    <w:rsid w:val="00C523F5"/>
    <w:rsid w:val="00C533D8"/>
    <w:rsid w:val="00C5424B"/>
    <w:rsid w:val="00C55FE4"/>
    <w:rsid w:val="00C560DD"/>
    <w:rsid w:val="00C57703"/>
    <w:rsid w:val="00C60223"/>
    <w:rsid w:val="00C61DD7"/>
    <w:rsid w:val="00C622B8"/>
    <w:rsid w:val="00C668A8"/>
    <w:rsid w:val="00C72046"/>
    <w:rsid w:val="00C735B1"/>
    <w:rsid w:val="00C75295"/>
    <w:rsid w:val="00C777D1"/>
    <w:rsid w:val="00C82E4F"/>
    <w:rsid w:val="00C83A6B"/>
    <w:rsid w:val="00C863C5"/>
    <w:rsid w:val="00C866E3"/>
    <w:rsid w:val="00C8722C"/>
    <w:rsid w:val="00C9009B"/>
    <w:rsid w:val="00C90601"/>
    <w:rsid w:val="00C93959"/>
    <w:rsid w:val="00C94869"/>
    <w:rsid w:val="00C978C1"/>
    <w:rsid w:val="00CA1CE8"/>
    <w:rsid w:val="00CA2F2F"/>
    <w:rsid w:val="00CA5550"/>
    <w:rsid w:val="00CA75E3"/>
    <w:rsid w:val="00CA7CB0"/>
    <w:rsid w:val="00CB269C"/>
    <w:rsid w:val="00CB33D8"/>
    <w:rsid w:val="00CB367E"/>
    <w:rsid w:val="00CB4B0B"/>
    <w:rsid w:val="00CB53CE"/>
    <w:rsid w:val="00CB6283"/>
    <w:rsid w:val="00CB6F43"/>
    <w:rsid w:val="00CC0A1F"/>
    <w:rsid w:val="00CC1F0D"/>
    <w:rsid w:val="00CC2D55"/>
    <w:rsid w:val="00CC4B49"/>
    <w:rsid w:val="00CC519A"/>
    <w:rsid w:val="00CC54D5"/>
    <w:rsid w:val="00CC676C"/>
    <w:rsid w:val="00CC7441"/>
    <w:rsid w:val="00CC7B8C"/>
    <w:rsid w:val="00CD42CC"/>
    <w:rsid w:val="00CD662E"/>
    <w:rsid w:val="00CD6F75"/>
    <w:rsid w:val="00CE011E"/>
    <w:rsid w:val="00CE54F4"/>
    <w:rsid w:val="00CE5581"/>
    <w:rsid w:val="00CE6016"/>
    <w:rsid w:val="00CF1A5F"/>
    <w:rsid w:val="00CF61C6"/>
    <w:rsid w:val="00D01F10"/>
    <w:rsid w:val="00D02F82"/>
    <w:rsid w:val="00D109BC"/>
    <w:rsid w:val="00D119FF"/>
    <w:rsid w:val="00D12DF6"/>
    <w:rsid w:val="00D130F7"/>
    <w:rsid w:val="00D15A40"/>
    <w:rsid w:val="00D16F47"/>
    <w:rsid w:val="00D2013D"/>
    <w:rsid w:val="00D20428"/>
    <w:rsid w:val="00D212B3"/>
    <w:rsid w:val="00D240E7"/>
    <w:rsid w:val="00D2561F"/>
    <w:rsid w:val="00D276DC"/>
    <w:rsid w:val="00D30D6D"/>
    <w:rsid w:val="00D31A0D"/>
    <w:rsid w:val="00D344A5"/>
    <w:rsid w:val="00D35A05"/>
    <w:rsid w:val="00D35F53"/>
    <w:rsid w:val="00D36226"/>
    <w:rsid w:val="00D37444"/>
    <w:rsid w:val="00D37A8B"/>
    <w:rsid w:val="00D40619"/>
    <w:rsid w:val="00D40644"/>
    <w:rsid w:val="00D40869"/>
    <w:rsid w:val="00D40ECB"/>
    <w:rsid w:val="00D41744"/>
    <w:rsid w:val="00D4201C"/>
    <w:rsid w:val="00D4660E"/>
    <w:rsid w:val="00D50264"/>
    <w:rsid w:val="00D535E9"/>
    <w:rsid w:val="00D54D54"/>
    <w:rsid w:val="00D56CF7"/>
    <w:rsid w:val="00D577CF"/>
    <w:rsid w:val="00D577D1"/>
    <w:rsid w:val="00D605A6"/>
    <w:rsid w:val="00D7185A"/>
    <w:rsid w:val="00D71999"/>
    <w:rsid w:val="00D725F3"/>
    <w:rsid w:val="00D75D79"/>
    <w:rsid w:val="00D76D0C"/>
    <w:rsid w:val="00D83A62"/>
    <w:rsid w:val="00D85AD8"/>
    <w:rsid w:val="00D8783C"/>
    <w:rsid w:val="00D9377F"/>
    <w:rsid w:val="00D93C13"/>
    <w:rsid w:val="00D9550C"/>
    <w:rsid w:val="00DA1788"/>
    <w:rsid w:val="00DA1A9F"/>
    <w:rsid w:val="00DA391C"/>
    <w:rsid w:val="00DA3BD1"/>
    <w:rsid w:val="00DA4E90"/>
    <w:rsid w:val="00DA4FE5"/>
    <w:rsid w:val="00DA537F"/>
    <w:rsid w:val="00DA6360"/>
    <w:rsid w:val="00DB059D"/>
    <w:rsid w:val="00DB1645"/>
    <w:rsid w:val="00DB328B"/>
    <w:rsid w:val="00DB4454"/>
    <w:rsid w:val="00DB6DB6"/>
    <w:rsid w:val="00DB71E5"/>
    <w:rsid w:val="00DC24B5"/>
    <w:rsid w:val="00DC4119"/>
    <w:rsid w:val="00DC453F"/>
    <w:rsid w:val="00DC7D25"/>
    <w:rsid w:val="00DD13A3"/>
    <w:rsid w:val="00DD5F59"/>
    <w:rsid w:val="00DD6813"/>
    <w:rsid w:val="00DD6E22"/>
    <w:rsid w:val="00DE45D7"/>
    <w:rsid w:val="00DE5DA1"/>
    <w:rsid w:val="00DE73B3"/>
    <w:rsid w:val="00DE79E7"/>
    <w:rsid w:val="00DF000A"/>
    <w:rsid w:val="00DF2A6F"/>
    <w:rsid w:val="00DF32FF"/>
    <w:rsid w:val="00DF7403"/>
    <w:rsid w:val="00E003F6"/>
    <w:rsid w:val="00E04EC4"/>
    <w:rsid w:val="00E05078"/>
    <w:rsid w:val="00E072C3"/>
    <w:rsid w:val="00E07A9E"/>
    <w:rsid w:val="00E103CB"/>
    <w:rsid w:val="00E12C4E"/>
    <w:rsid w:val="00E13607"/>
    <w:rsid w:val="00E14728"/>
    <w:rsid w:val="00E206B6"/>
    <w:rsid w:val="00E21982"/>
    <w:rsid w:val="00E21CB2"/>
    <w:rsid w:val="00E23902"/>
    <w:rsid w:val="00E23A3A"/>
    <w:rsid w:val="00E2474B"/>
    <w:rsid w:val="00E2611D"/>
    <w:rsid w:val="00E26D4F"/>
    <w:rsid w:val="00E31990"/>
    <w:rsid w:val="00E345D3"/>
    <w:rsid w:val="00E41D6D"/>
    <w:rsid w:val="00E426C2"/>
    <w:rsid w:val="00E42D4D"/>
    <w:rsid w:val="00E5080D"/>
    <w:rsid w:val="00E51E01"/>
    <w:rsid w:val="00E527F7"/>
    <w:rsid w:val="00E53F10"/>
    <w:rsid w:val="00E54BF7"/>
    <w:rsid w:val="00E55BFB"/>
    <w:rsid w:val="00E57F28"/>
    <w:rsid w:val="00E61E61"/>
    <w:rsid w:val="00E63F2F"/>
    <w:rsid w:val="00E77BFC"/>
    <w:rsid w:val="00E77D8A"/>
    <w:rsid w:val="00E81064"/>
    <w:rsid w:val="00E8138D"/>
    <w:rsid w:val="00E819DF"/>
    <w:rsid w:val="00E826FF"/>
    <w:rsid w:val="00E84CE4"/>
    <w:rsid w:val="00E84FF7"/>
    <w:rsid w:val="00E91CC4"/>
    <w:rsid w:val="00E92260"/>
    <w:rsid w:val="00E93D91"/>
    <w:rsid w:val="00E93F44"/>
    <w:rsid w:val="00E97184"/>
    <w:rsid w:val="00EA0319"/>
    <w:rsid w:val="00EA2715"/>
    <w:rsid w:val="00EA2D43"/>
    <w:rsid w:val="00EA53CB"/>
    <w:rsid w:val="00EB1E8C"/>
    <w:rsid w:val="00EB2D8B"/>
    <w:rsid w:val="00EC29FF"/>
    <w:rsid w:val="00EC5576"/>
    <w:rsid w:val="00EC7388"/>
    <w:rsid w:val="00ED22FB"/>
    <w:rsid w:val="00ED2D45"/>
    <w:rsid w:val="00ED66CC"/>
    <w:rsid w:val="00ED6A02"/>
    <w:rsid w:val="00ED7E0F"/>
    <w:rsid w:val="00EE0674"/>
    <w:rsid w:val="00EE08EB"/>
    <w:rsid w:val="00EE10FB"/>
    <w:rsid w:val="00EE29EB"/>
    <w:rsid w:val="00EE5460"/>
    <w:rsid w:val="00EF0C78"/>
    <w:rsid w:val="00EF0C7C"/>
    <w:rsid w:val="00EF0CAE"/>
    <w:rsid w:val="00EF21D4"/>
    <w:rsid w:val="00EF2BD9"/>
    <w:rsid w:val="00EF3F08"/>
    <w:rsid w:val="00EF6A5C"/>
    <w:rsid w:val="00EF6C94"/>
    <w:rsid w:val="00EF7C31"/>
    <w:rsid w:val="00EF7F7A"/>
    <w:rsid w:val="00F00908"/>
    <w:rsid w:val="00F00C2C"/>
    <w:rsid w:val="00F04679"/>
    <w:rsid w:val="00F0479B"/>
    <w:rsid w:val="00F04A22"/>
    <w:rsid w:val="00F06F69"/>
    <w:rsid w:val="00F109AE"/>
    <w:rsid w:val="00F14D63"/>
    <w:rsid w:val="00F20ECA"/>
    <w:rsid w:val="00F2101B"/>
    <w:rsid w:val="00F27AA1"/>
    <w:rsid w:val="00F3036E"/>
    <w:rsid w:val="00F30C35"/>
    <w:rsid w:val="00F360CC"/>
    <w:rsid w:val="00F40D35"/>
    <w:rsid w:val="00F41E3F"/>
    <w:rsid w:val="00F43097"/>
    <w:rsid w:val="00F4536C"/>
    <w:rsid w:val="00F475F4"/>
    <w:rsid w:val="00F50224"/>
    <w:rsid w:val="00F50F3B"/>
    <w:rsid w:val="00F51438"/>
    <w:rsid w:val="00F53484"/>
    <w:rsid w:val="00F57A3B"/>
    <w:rsid w:val="00F57E38"/>
    <w:rsid w:val="00F62A21"/>
    <w:rsid w:val="00F65AEC"/>
    <w:rsid w:val="00F6648A"/>
    <w:rsid w:val="00F66C50"/>
    <w:rsid w:val="00F678E6"/>
    <w:rsid w:val="00F67B85"/>
    <w:rsid w:val="00F67D09"/>
    <w:rsid w:val="00F70B3A"/>
    <w:rsid w:val="00F7776B"/>
    <w:rsid w:val="00F82B2D"/>
    <w:rsid w:val="00F850BB"/>
    <w:rsid w:val="00F87533"/>
    <w:rsid w:val="00F877F4"/>
    <w:rsid w:val="00F91D1A"/>
    <w:rsid w:val="00F95151"/>
    <w:rsid w:val="00FA3B82"/>
    <w:rsid w:val="00FA4F91"/>
    <w:rsid w:val="00FA59EB"/>
    <w:rsid w:val="00FA6CA0"/>
    <w:rsid w:val="00FB1632"/>
    <w:rsid w:val="00FB17EE"/>
    <w:rsid w:val="00FB1930"/>
    <w:rsid w:val="00FB1BB7"/>
    <w:rsid w:val="00FB23CF"/>
    <w:rsid w:val="00FB2CBC"/>
    <w:rsid w:val="00FB6873"/>
    <w:rsid w:val="00FC08B0"/>
    <w:rsid w:val="00FC3C15"/>
    <w:rsid w:val="00FC41A5"/>
    <w:rsid w:val="00FC4CC7"/>
    <w:rsid w:val="00FC79A2"/>
    <w:rsid w:val="00FD2A47"/>
    <w:rsid w:val="00FD2E39"/>
    <w:rsid w:val="00FD4714"/>
    <w:rsid w:val="00FD6DC3"/>
    <w:rsid w:val="00FE08F1"/>
    <w:rsid w:val="00FE0F3D"/>
    <w:rsid w:val="00FE5004"/>
    <w:rsid w:val="00FE67AF"/>
    <w:rsid w:val="00FE7593"/>
    <w:rsid w:val="00FF0C5D"/>
    <w:rsid w:val="00FF1389"/>
    <w:rsid w:val="00FF1399"/>
    <w:rsid w:val="00FF2946"/>
    <w:rsid w:val="00FF44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D984BBE"/>
  <w14:defaultImageDpi w14:val="32767"/>
  <w15:chartTrackingRefBased/>
  <w15:docId w15:val="{6B72AD06-53A0-D348-A86B-63AC96F5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1CE7"/>
    <w:pPr>
      <w:spacing w:line="288" w:lineRule="auto"/>
    </w:pPr>
    <w:rPr>
      <w:rFonts w:asciiTheme="minorHAnsi" w:hAnsiTheme="minorHAnsi"/>
      <w:szCs w:val="24"/>
      <w:lang w:val="en-CA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84142"/>
    <w:pPr>
      <w:outlineLvl w:val="0"/>
    </w:pPr>
    <w:rPr>
      <w:rFonts w:ascii="Arial Black" w:hAnsi="Arial Black"/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8C1"/>
    <w:pPr>
      <w:keepNext/>
      <w:keepLines/>
      <w:spacing w:before="120" w:after="120"/>
      <w:outlineLvl w:val="1"/>
    </w:pPr>
    <w:rPr>
      <w:rFonts w:ascii="Arial" w:eastAsiaTheme="majorEastAsia" w:hAnsi="Arial" w:cs="Arial"/>
      <w:color w:val="7B230B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B72D2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226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Normal"/>
    <w:pPr>
      <w:tabs>
        <w:tab w:val="left" w:pos="720"/>
      </w:tabs>
      <w:ind w:left="720" w:hanging="720"/>
    </w:pPr>
  </w:style>
  <w:style w:type="paragraph" w:customStyle="1" w:styleId="Titling">
    <w:name w:val="Titling"/>
    <w:basedOn w:val="Normal"/>
    <w:rsid w:val="00153340"/>
    <w:rPr>
      <w:rFonts w:ascii="Arial" w:eastAsia="Times" w:hAnsi="Arial"/>
      <w:sz w:val="32"/>
    </w:rPr>
  </w:style>
  <w:style w:type="character" w:customStyle="1" w:styleId="MonoSpace">
    <w:name w:val="MonoSpace"/>
    <w:uiPriority w:val="1"/>
    <w:qFormat/>
    <w:rsid w:val="00AC0897"/>
    <w:rPr>
      <w:rFonts w:ascii="Courier New" w:hAnsi="Courier New" w:cs="Courier New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73EF"/>
    <w:rPr>
      <w:color w:val="0070C0"/>
      <w:u w:val="single"/>
    </w:rPr>
  </w:style>
  <w:style w:type="table" w:styleId="TableGrid">
    <w:name w:val="Table Grid"/>
    <w:basedOn w:val="TableNormal"/>
    <w:uiPriority w:val="39"/>
    <w:rsid w:val="006B2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Footer"/>
    <w:link w:val="HeaderChar"/>
    <w:rsid w:val="008B291D"/>
  </w:style>
  <w:style w:type="paragraph" w:styleId="Footer">
    <w:name w:val="footer"/>
    <w:basedOn w:val="Normal"/>
    <w:link w:val="FooterChar"/>
    <w:rsid w:val="008B291D"/>
    <w:pPr>
      <w:tabs>
        <w:tab w:val="right" w:pos="9360"/>
      </w:tabs>
      <w:spacing w:line="240" w:lineRule="auto"/>
    </w:pPr>
    <w:rPr>
      <w:sz w:val="16"/>
      <w:szCs w:val="16"/>
    </w:rPr>
  </w:style>
  <w:style w:type="character" w:styleId="PageNumber">
    <w:name w:val="page number"/>
    <w:basedOn w:val="DefaultParagraphFont"/>
    <w:rsid w:val="006B2B59"/>
  </w:style>
  <w:style w:type="paragraph" w:customStyle="1" w:styleId="PolicyHeader1">
    <w:name w:val="PolicyHeader1"/>
    <w:basedOn w:val="Heading3"/>
    <w:rsid w:val="00286690"/>
    <w:rPr>
      <w:sz w:val="32"/>
    </w:rPr>
  </w:style>
  <w:style w:type="paragraph" w:styleId="DocumentMap">
    <w:name w:val="Document Map"/>
    <w:basedOn w:val="Normal"/>
    <w:semiHidden/>
    <w:rsid w:val="00A038E0"/>
    <w:pPr>
      <w:shd w:val="clear" w:color="auto" w:fill="C6D5EC"/>
    </w:pPr>
    <w:rPr>
      <w:rFonts w:ascii="Lucida Grande" w:hAnsi="Lucida Grande"/>
    </w:rPr>
  </w:style>
  <w:style w:type="paragraph" w:customStyle="1" w:styleId="Arrows">
    <w:name w:val="Arrows"/>
    <w:basedOn w:val="Normal"/>
    <w:rsid w:val="00A038E0"/>
    <w:pPr>
      <w:numPr>
        <w:numId w:val="1"/>
      </w:numPr>
    </w:pPr>
  </w:style>
  <w:style w:type="paragraph" w:customStyle="1" w:styleId="PolicyHeader2">
    <w:name w:val="PolicyHeader2"/>
    <w:basedOn w:val="Heading3"/>
    <w:rsid w:val="00BC122D"/>
    <w:rPr>
      <w:b w:val="0"/>
      <w:color w:val="9F4110" w:themeColor="accent2" w:themeShade="BF"/>
      <w:sz w:val="28"/>
    </w:rPr>
  </w:style>
  <w:style w:type="paragraph" w:customStyle="1" w:styleId="PolicyHeader3">
    <w:name w:val="PolicyHeader3"/>
    <w:basedOn w:val="Normal"/>
    <w:rsid w:val="00286690"/>
    <w:rPr>
      <w:b/>
      <w:u w:val="single"/>
    </w:rPr>
  </w:style>
  <w:style w:type="character" w:customStyle="1" w:styleId="InternetLink">
    <w:name w:val="Internet Link"/>
    <w:rsid w:val="000B28AA"/>
    <w:rPr>
      <w:color w:val="0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01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129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129"/>
    <w:rPr>
      <w:rFonts w:ascii="Garamond" w:hAnsi="Garamon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1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129"/>
    <w:rPr>
      <w:rFonts w:ascii="Garamond" w:hAnsi="Garamond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12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2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4142"/>
    <w:rPr>
      <w:rFonts w:ascii="Arial Black" w:eastAsiaTheme="majorEastAsia" w:hAnsi="Arial Black" w:cs="Arial"/>
      <w:b/>
      <w:caps/>
      <w:color w:val="7B230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78C1"/>
    <w:rPr>
      <w:rFonts w:ascii="Arial" w:eastAsiaTheme="majorEastAsia" w:hAnsi="Arial" w:cs="Arial"/>
      <w:color w:val="7B230B"/>
      <w:sz w:val="28"/>
      <w:szCs w:val="28"/>
    </w:rPr>
  </w:style>
  <w:style w:type="paragraph" w:styleId="ListParagraph">
    <w:name w:val="List Paragraph"/>
    <w:basedOn w:val="Normal"/>
    <w:uiPriority w:val="34"/>
    <w:qFormat/>
    <w:rsid w:val="003430D0"/>
    <w:pPr>
      <w:numPr>
        <w:numId w:val="2"/>
      </w:numPr>
      <w:spacing w:before="120"/>
    </w:pPr>
  </w:style>
  <w:style w:type="paragraph" w:customStyle="1" w:styleId="TableContents">
    <w:name w:val="Table Contents"/>
    <w:basedOn w:val="Normal"/>
    <w:qFormat/>
    <w:rsid w:val="005B4448"/>
    <w:pPr>
      <w:widowControl w:val="0"/>
      <w:suppressLineNumbers/>
      <w:tabs>
        <w:tab w:val="left" w:pos="360"/>
      </w:tabs>
      <w:spacing w:before="60" w:after="60"/>
    </w:pPr>
    <w:rPr>
      <w:rFonts w:eastAsia="SimSun" w:cs="Lucida Sans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D37444"/>
    <w:pPr>
      <w:spacing w:before="12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37444"/>
    <w:pPr>
      <w:spacing w:before="120"/>
      <w:ind w:left="20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rsid w:val="00E5080D"/>
    <w:pPr>
      <w:ind w:left="40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40F7"/>
    <w:pPr>
      <w:ind w:left="600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0F7"/>
    <w:pPr>
      <w:ind w:left="80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0F7"/>
    <w:pPr>
      <w:ind w:left="10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0F7"/>
    <w:pPr>
      <w:ind w:left="12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0F7"/>
    <w:pPr>
      <w:ind w:left="140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0F7"/>
    <w:pPr>
      <w:ind w:left="1600"/>
    </w:pPr>
    <w:rPr>
      <w:rFonts w:cstheme="minorHAnsi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535E9"/>
    <w:pPr>
      <w:spacing w:before="0" w:after="0"/>
      <w:outlineLvl w:val="9"/>
    </w:pPr>
    <w:rPr>
      <w:rFonts w:cstheme="majorBidi"/>
      <w:b w:val="0"/>
      <w:color w:val="7B230B" w:themeColor="accent1" w:themeShade="BF"/>
    </w:rPr>
  </w:style>
  <w:style w:type="paragraph" w:customStyle="1" w:styleId="DocControl">
    <w:name w:val="DocControl"/>
    <w:basedOn w:val="Heading2"/>
    <w:qFormat/>
    <w:rsid w:val="00E206B6"/>
    <w:pPr>
      <w:spacing w:before="60"/>
    </w:pPr>
    <w:rPr>
      <w:rFonts w:eastAsia="Calibri"/>
    </w:rPr>
  </w:style>
  <w:style w:type="paragraph" w:customStyle="1" w:styleId="TitleAIS4Manual">
    <w:name w:val="Title AIS4 Manual"/>
    <w:basedOn w:val="Normal"/>
    <w:qFormat/>
    <w:rsid w:val="00174D7C"/>
    <w:pPr>
      <w:spacing w:before="120" w:after="120"/>
    </w:pPr>
    <w:rPr>
      <w:rFonts w:ascii="Arial Black" w:hAnsi="Arial Black"/>
      <w:color w:val="7B230B"/>
    </w:rPr>
  </w:style>
  <w:style w:type="paragraph" w:customStyle="1" w:styleId="TitleAIS4ManualSection">
    <w:name w:val="Title AIS4 Manual Section"/>
    <w:basedOn w:val="Normal"/>
    <w:qFormat/>
    <w:rsid w:val="00174D7C"/>
    <w:pPr>
      <w:spacing w:before="120" w:after="120"/>
    </w:pPr>
    <w:rPr>
      <w:rFonts w:ascii="Arial Black" w:hAnsi="Arial Black" w:cs="Arial"/>
      <w:bCs/>
      <w:color w:val="9F4110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36226"/>
    <w:rPr>
      <w:rFonts w:ascii="Garamond" w:hAnsi="Garamond"/>
      <w:sz w:val="2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3EF"/>
    <w:rPr>
      <w:color w:val="0070C0"/>
      <w:u w:val="single"/>
    </w:rPr>
  </w:style>
  <w:style w:type="paragraph" w:customStyle="1" w:styleId="DocumentationHeader">
    <w:name w:val="DocumentationHeader"/>
    <w:basedOn w:val="Normal"/>
    <w:qFormat/>
    <w:rsid w:val="0059476B"/>
    <w:pPr>
      <w:spacing w:before="120"/>
    </w:pPr>
    <w:rPr>
      <w:b/>
    </w:rPr>
  </w:style>
  <w:style w:type="paragraph" w:customStyle="1" w:styleId="Title1Header">
    <w:name w:val="Title1_Header"/>
    <w:basedOn w:val="Header"/>
    <w:qFormat/>
    <w:rsid w:val="008B291D"/>
    <w:rPr>
      <w:rFonts w:ascii="Arial Black" w:hAnsi="Arial Black"/>
      <w:b/>
      <w:bCs/>
      <w:color w:val="7B230B"/>
      <w:sz w:val="20"/>
      <w:szCs w:val="20"/>
    </w:rPr>
  </w:style>
  <w:style w:type="paragraph" w:customStyle="1" w:styleId="TitleDocType">
    <w:name w:val="Title_DocType"/>
    <w:basedOn w:val="Normal"/>
    <w:qFormat/>
    <w:rsid w:val="00B44BAB"/>
    <w:pPr>
      <w:spacing w:before="120" w:after="120"/>
    </w:pPr>
    <w:rPr>
      <w:rFonts w:ascii="Arial Black" w:hAnsi="Arial Black"/>
      <w:b/>
      <w:bCs/>
      <w:color w:val="7B230B"/>
      <w:sz w:val="48"/>
      <w:szCs w:val="32"/>
    </w:rPr>
  </w:style>
  <w:style w:type="paragraph" w:customStyle="1" w:styleId="TitleDocTitle">
    <w:name w:val="Title_DocTitle"/>
    <w:basedOn w:val="Normal"/>
    <w:qFormat/>
    <w:rsid w:val="00B44BAB"/>
    <w:pPr>
      <w:spacing w:before="120" w:after="120"/>
    </w:pPr>
    <w:rPr>
      <w:rFonts w:ascii="Arial" w:hAnsi="Arial"/>
      <w:bCs/>
      <w:color w:val="7B230B"/>
      <w:sz w:val="32"/>
      <w:szCs w:val="22"/>
    </w:rPr>
  </w:style>
  <w:style w:type="paragraph" w:customStyle="1" w:styleId="TitleLabels">
    <w:name w:val="Title_Labels"/>
    <w:basedOn w:val="Normal"/>
    <w:qFormat/>
    <w:rsid w:val="00B44BAB"/>
    <w:pPr>
      <w:spacing w:before="120" w:after="120"/>
    </w:pPr>
    <w:rPr>
      <w:rFonts w:ascii="Arial" w:hAnsi="Arial" w:cs="Arial"/>
      <w:bCs/>
    </w:rPr>
  </w:style>
  <w:style w:type="paragraph" w:customStyle="1" w:styleId="TitleLabelsValues">
    <w:name w:val="Title_Labels_Values"/>
    <w:basedOn w:val="Normal"/>
    <w:qFormat/>
    <w:rsid w:val="00D20428"/>
    <w:pPr>
      <w:spacing w:before="120" w:after="120"/>
    </w:pPr>
  </w:style>
  <w:style w:type="paragraph" w:styleId="BodyText">
    <w:name w:val="Body Text"/>
    <w:basedOn w:val="Normal"/>
    <w:link w:val="BodyTextChar"/>
    <w:rsid w:val="003707CF"/>
    <w:pPr>
      <w:widowControl w:val="0"/>
      <w:tabs>
        <w:tab w:val="left" w:pos="360"/>
      </w:tabs>
      <w:spacing w:after="140"/>
    </w:pPr>
    <w:rPr>
      <w:rFonts w:eastAsia="SimSun" w:cs="Lucida Sans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707CF"/>
    <w:rPr>
      <w:rFonts w:ascii="Garamond" w:eastAsia="SimSun" w:hAnsi="Garamond" w:cs="Lucida Sans"/>
      <w:sz w:val="22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rsid w:val="00B31DD1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B8499B"/>
    <w:rPr>
      <w:rFonts w:ascii="Garamond" w:hAnsi="Garamond"/>
      <w:sz w:val="16"/>
      <w:szCs w:val="16"/>
      <w:lang w:val="en-CA"/>
    </w:rPr>
  </w:style>
  <w:style w:type="character" w:customStyle="1" w:styleId="FooterChar">
    <w:name w:val="Footer Char"/>
    <w:basedOn w:val="DefaultParagraphFont"/>
    <w:link w:val="Footer"/>
    <w:rsid w:val="00B8499B"/>
    <w:rPr>
      <w:rFonts w:ascii="Garamond" w:hAnsi="Garamond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4E90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4E90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4E90"/>
    <w:rPr>
      <w:rFonts w:ascii="Garamond" w:hAnsi="Garamond"/>
    </w:rPr>
  </w:style>
  <w:style w:type="character" w:styleId="FootnoteReference">
    <w:name w:val="footnote reference"/>
    <w:basedOn w:val="DefaultParagraphFont"/>
    <w:uiPriority w:val="99"/>
    <w:semiHidden/>
    <w:unhideWhenUsed/>
    <w:rsid w:val="00464E90"/>
    <w:rPr>
      <w:vertAlign w:val="superscript"/>
    </w:rPr>
  </w:style>
  <w:style w:type="paragraph" w:customStyle="1" w:styleId="Bulletsub">
    <w:name w:val="Bullet sub"/>
    <w:basedOn w:val="Normal"/>
    <w:qFormat/>
    <w:rsid w:val="003430D0"/>
    <w:pPr>
      <w:spacing w:before="120"/>
      <w:ind w:left="1134"/>
    </w:pPr>
  </w:style>
  <w:style w:type="paragraph" w:customStyle="1" w:styleId="ReportTitle">
    <w:name w:val="Report_Title"/>
    <w:basedOn w:val="Normal"/>
    <w:qFormat/>
    <w:rsid w:val="00C14257"/>
    <w:rPr>
      <w:rFonts w:ascii="Arial Black" w:hAnsi="Arial Black"/>
      <w:b/>
      <w:noProof/>
      <w:sz w:val="32"/>
      <w:szCs w:val="32"/>
    </w:rPr>
  </w:style>
  <w:style w:type="paragraph" w:customStyle="1" w:styleId="ReportSubTitle">
    <w:name w:val="Report_SubTitle"/>
    <w:basedOn w:val="Normal"/>
    <w:qFormat/>
    <w:rsid w:val="00C14257"/>
    <w:rPr>
      <w:rFonts w:ascii="Arial Black" w:hAnsi="Arial Black"/>
      <w:b/>
      <w:color w:val="FFFFFF" w:themeColor="background1"/>
      <w:szCs w:val="22"/>
    </w:rPr>
  </w:style>
  <w:style w:type="character" w:customStyle="1" w:styleId="Heading3Char">
    <w:name w:val="Heading 3 Char"/>
    <w:basedOn w:val="DefaultParagraphFont"/>
    <w:link w:val="Heading3"/>
    <w:rsid w:val="00D40619"/>
    <w:rPr>
      <w:rFonts w:asciiTheme="minorHAnsi" w:hAnsiTheme="minorHAnsi" w:cstheme="minorHAnsi"/>
      <w:b/>
    </w:rPr>
  </w:style>
  <w:style w:type="paragraph" w:customStyle="1" w:styleId="r-entry">
    <w:name w:val="r-entry"/>
    <w:basedOn w:val="Normal"/>
    <w:rsid w:val="009B3BE0"/>
    <w:pPr>
      <w:spacing w:before="100" w:beforeAutospacing="1" w:after="100" w:afterAutospacing="1"/>
    </w:pPr>
  </w:style>
  <w:style w:type="paragraph" w:customStyle="1" w:styleId="Header2NoTOC">
    <w:name w:val="Header2 No TOC"/>
    <w:basedOn w:val="Normal"/>
    <w:qFormat/>
    <w:rsid w:val="00345D4E"/>
    <w:pPr>
      <w:spacing w:before="120" w:after="120"/>
    </w:pPr>
    <w:rPr>
      <w:rFonts w:ascii="Arial" w:hAnsi="Arial"/>
      <w:color w:val="7B230B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E8C"/>
    <w:rPr>
      <w:rFonts w:ascii="Courier New" w:hAnsi="Courier New" w:cs="Courier New"/>
      <w:lang w:val="en-CA"/>
    </w:rPr>
  </w:style>
  <w:style w:type="character" w:customStyle="1" w:styleId="h1">
    <w:name w:val="h1"/>
    <w:basedOn w:val="DefaultParagraphFont"/>
    <w:rsid w:val="00EB1E8C"/>
  </w:style>
  <w:style w:type="paragraph" w:customStyle="1" w:styleId="TableCell">
    <w:name w:val="Table_Cell"/>
    <w:basedOn w:val="Normal"/>
    <w:qFormat/>
    <w:rsid w:val="0029696B"/>
    <w:pPr>
      <w:spacing w:before="60" w:after="60" w:line="240" w:lineRule="auto"/>
    </w:pPr>
    <w:rPr>
      <w:rFonts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charddancy/sfuvault2/StandardDocs/ShortDoc.dotx" TargetMode="Externa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DB03AE-B835-A34C-8891-8EBAA30E6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ShortDoc.dotx</Template>
  <TotalTime>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SFU Archives and Records Management Department</Company>
  <LinksUpToDate>false</LinksUpToDate>
  <CharactersWithSpaces>58</CharactersWithSpaces>
  <SharedDoc>false</SharedDoc>
  <HyperlinkBase/>
  <HLinks>
    <vt:vector size="6" baseType="variant">
      <vt:variant>
        <vt:i4>7929866</vt:i4>
      </vt:variant>
      <vt:variant>
        <vt:i4>2048</vt:i4>
      </vt:variant>
      <vt:variant>
        <vt:i4>1025</vt:i4>
      </vt:variant>
      <vt:variant>
        <vt:i4>1</vt:i4>
      </vt:variant>
      <vt:variant>
        <vt:lpwstr>SFURedSmallLogoOnly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Dancy</dc:creator>
  <cp:keywords/>
  <dc:description/>
  <cp:lastModifiedBy>Richard Dancy</cp:lastModifiedBy>
  <cp:revision>1</cp:revision>
  <cp:lastPrinted>2019-12-18T18:00:00Z</cp:lastPrinted>
  <dcterms:created xsi:type="dcterms:W3CDTF">2022-01-20T16:16:00Z</dcterms:created>
  <dcterms:modified xsi:type="dcterms:W3CDTF">2022-01-20T16:23:00Z</dcterms:modified>
  <cp:category/>
</cp:coreProperties>
</file>